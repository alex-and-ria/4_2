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7F8" w:rsidRPr="00C93606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C93606">
        <w:rPr>
          <w:rStyle w:val="a4"/>
          <w:i w:val="0"/>
          <w:sz w:val="28"/>
          <w:szCs w:val="28"/>
        </w:rPr>
        <w:t>МІНІСТЕРСТВО ОСВІТИ І НАУКИ УКРАЇНИ</w:t>
      </w:r>
    </w:p>
    <w:p w:rsidR="009B67F8" w:rsidRPr="00C93606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C93606">
        <w:rPr>
          <w:rStyle w:val="a4"/>
          <w:i w:val="0"/>
          <w:sz w:val="28"/>
          <w:szCs w:val="28"/>
        </w:rPr>
        <w:t>НАЦІОНАЛЬНИЙ ТЕХНІЧНИЙ УНІВЕРСИТЕТ УКРАЇНИ</w:t>
      </w:r>
    </w:p>
    <w:p w:rsidR="009B67F8" w:rsidRPr="00C93606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C93606">
        <w:rPr>
          <w:rStyle w:val="a4"/>
          <w:i w:val="0"/>
          <w:sz w:val="28"/>
          <w:szCs w:val="28"/>
        </w:rPr>
        <w:t>«КИЇВСЬКИЙ ПОЛІТЕХНІЧНИЙ ІНСТИТУТ»</w:t>
      </w:r>
    </w:p>
    <w:p w:rsidR="009B67F8" w:rsidRPr="00C93606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C93606">
        <w:rPr>
          <w:rStyle w:val="a4"/>
          <w:i w:val="0"/>
          <w:sz w:val="28"/>
          <w:szCs w:val="28"/>
        </w:rPr>
        <w:t>НАВЧАЛЬНО-НАУКОВИЙ КОМПЛЕКС</w:t>
      </w:r>
    </w:p>
    <w:p w:rsidR="009B67F8" w:rsidRPr="00C93606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C93606">
        <w:rPr>
          <w:rStyle w:val="a4"/>
          <w:i w:val="0"/>
          <w:sz w:val="28"/>
          <w:szCs w:val="28"/>
        </w:rPr>
        <w:t>«ІНСТИТУТ ПРИКЛАДНОГО СИСТЕМНОГО АНАЛІЗУ»</w:t>
      </w:r>
    </w:p>
    <w:p w:rsidR="009B67F8" w:rsidRPr="00C93606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C93606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C93606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C93606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C93606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C93606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C93606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C93606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C93606">
        <w:rPr>
          <w:rStyle w:val="a4"/>
          <w:i w:val="0"/>
          <w:sz w:val="28"/>
          <w:szCs w:val="28"/>
        </w:rPr>
        <w:t>Лабораторна робота №</w:t>
      </w:r>
      <w:r w:rsidR="00A000F8" w:rsidRPr="00C93606">
        <w:rPr>
          <w:rStyle w:val="a4"/>
          <w:i w:val="0"/>
          <w:sz w:val="28"/>
          <w:szCs w:val="28"/>
        </w:rPr>
        <w:t xml:space="preserve"> 1-4</w:t>
      </w:r>
    </w:p>
    <w:p w:rsidR="009B67F8" w:rsidRPr="00C93606" w:rsidRDefault="009B67F8" w:rsidP="00A000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C93606">
        <w:rPr>
          <w:rStyle w:val="a4"/>
          <w:i w:val="0"/>
          <w:sz w:val="28"/>
          <w:szCs w:val="28"/>
        </w:rPr>
        <w:t>з курсу «</w:t>
      </w:r>
      <w:r w:rsidR="00A000F8" w:rsidRPr="00C93606">
        <w:rPr>
          <w:rStyle w:val="a4"/>
          <w:i w:val="0"/>
          <w:sz w:val="28"/>
          <w:szCs w:val="28"/>
        </w:rPr>
        <w:t>Кросс-платформене програмування</w:t>
      </w:r>
      <w:r w:rsidRPr="00C93606">
        <w:rPr>
          <w:rStyle w:val="a4"/>
          <w:i w:val="0"/>
          <w:sz w:val="28"/>
          <w:szCs w:val="28"/>
        </w:rPr>
        <w:t>»</w:t>
      </w:r>
    </w:p>
    <w:p w:rsidR="00A000F8" w:rsidRPr="00C93606" w:rsidRDefault="00A000F8" w:rsidP="00A000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A000F8" w:rsidRPr="00C93606" w:rsidRDefault="00A000F8" w:rsidP="00A000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C93606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C93606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C93606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C93606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C93606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C93606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C93606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C93606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C93606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C93606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C93606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C93606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C93606" w:rsidRDefault="009B67F8" w:rsidP="009B67F8">
      <w:pPr>
        <w:spacing w:after="0"/>
        <w:ind w:firstLine="7655"/>
        <w:contextualSpacing/>
        <w:jc w:val="left"/>
        <w:rPr>
          <w:rStyle w:val="a4"/>
          <w:i w:val="0"/>
          <w:sz w:val="28"/>
          <w:szCs w:val="28"/>
        </w:rPr>
      </w:pPr>
      <w:r w:rsidRPr="00C93606">
        <w:rPr>
          <w:rStyle w:val="a4"/>
          <w:i w:val="0"/>
          <w:sz w:val="28"/>
          <w:szCs w:val="28"/>
        </w:rPr>
        <w:t>Виконав:</w:t>
      </w:r>
    </w:p>
    <w:p w:rsidR="009B67F8" w:rsidRPr="00C93606" w:rsidRDefault="009B67F8" w:rsidP="009B67F8">
      <w:pPr>
        <w:spacing w:after="0"/>
        <w:ind w:firstLine="7655"/>
        <w:contextualSpacing/>
        <w:jc w:val="left"/>
        <w:rPr>
          <w:rStyle w:val="a4"/>
          <w:i w:val="0"/>
          <w:sz w:val="28"/>
          <w:szCs w:val="28"/>
        </w:rPr>
      </w:pPr>
      <w:r w:rsidRPr="00C93606">
        <w:rPr>
          <w:rStyle w:val="a4"/>
          <w:i w:val="0"/>
          <w:sz w:val="28"/>
          <w:szCs w:val="28"/>
        </w:rPr>
        <w:t xml:space="preserve">студент IV курсу </w:t>
      </w:r>
    </w:p>
    <w:p w:rsidR="009B67F8" w:rsidRPr="00C93606" w:rsidRDefault="009B67F8" w:rsidP="009B67F8">
      <w:pPr>
        <w:spacing w:after="0"/>
        <w:ind w:firstLine="7655"/>
        <w:contextualSpacing/>
        <w:jc w:val="left"/>
        <w:rPr>
          <w:rStyle w:val="a4"/>
          <w:i w:val="0"/>
          <w:sz w:val="28"/>
          <w:szCs w:val="28"/>
        </w:rPr>
      </w:pPr>
      <w:r w:rsidRPr="00C93606">
        <w:rPr>
          <w:rStyle w:val="a4"/>
          <w:i w:val="0"/>
          <w:sz w:val="28"/>
          <w:szCs w:val="28"/>
        </w:rPr>
        <w:t>групи ДА-32</w:t>
      </w:r>
    </w:p>
    <w:p w:rsidR="009B67F8" w:rsidRPr="00C93606" w:rsidRDefault="009B67F8" w:rsidP="009B67F8">
      <w:pPr>
        <w:spacing w:after="0"/>
        <w:ind w:firstLine="7655"/>
        <w:contextualSpacing/>
        <w:jc w:val="left"/>
        <w:rPr>
          <w:rStyle w:val="a4"/>
          <w:i w:val="0"/>
          <w:sz w:val="28"/>
          <w:szCs w:val="28"/>
        </w:rPr>
      </w:pPr>
      <w:r w:rsidRPr="00C93606">
        <w:rPr>
          <w:rStyle w:val="a4"/>
          <w:i w:val="0"/>
          <w:sz w:val="28"/>
          <w:szCs w:val="28"/>
        </w:rPr>
        <w:t>Колінько Анжела</w:t>
      </w:r>
    </w:p>
    <w:p w:rsidR="009B67F8" w:rsidRPr="00C93606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C93606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C93606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C93606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C93606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C93606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C93606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C93606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9B67F8" w:rsidRPr="00C93606" w:rsidRDefault="009B67F8" w:rsidP="009B67F8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C93606">
        <w:rPr>
          <w:rStyle w:val="a4"/>
          <w:i w:val="0"/>
          <w:sz w:val="28"/>
          <w:szCs w:val="28"/>
        </w:rPr>
        <w:t>Київ – 201</w:t>
      </w:r>
      <w:r w:rsidR="00A076AA" w:rsidRPr="00C93606">
        <w:rPr>
          <w:rStyle w:val="a4"/>
          <w:i w:val="0"/>
          <w:sz w:val="28"/>
          <w:szCs w:val="28"/>
        </w:rPr>
        <w:t>7</w:t>
      </w:r>
      <w:r w:rsidRPr="00C93606">
        <w:rPr>
          <w:rStyle w:val="a4"/>
          <w:i w:val="0"/>
          <w:sz w:val="28"/>
          <w:szCs w:val="28"/>
        </w:rPr>
        <w:br w:type="page"/>
      </w:r>
    </w:p>
    <w:p w:rsidR="009B67F8" w:rsidRPr="00C93606" w:rsidRDefault="009B67F8" w:rsidP="009B67F8">
      <w:pPr>
        <w:spacing w:after="0"/>
        <w:contextualSpacing/>
        <w:jc w:val="center"/>
        <w:rPr>
          <w:rStyle w:val="a4"/>
          <w:i w:val="0"/>
        </w:rPr>
      </w:pPr>
      <w:r w:rsidRPr="00C93606">
        <w:rPr>
          <w:rStyle w:val="a4"/>
          <w:i w:val="0"/>
        </w:rPr>
        <w:lastRenderedPageBreak/>
        <w:t>Варіант 11</w:t>
      </w:r>
    </w:p>
    <w:p w:rsidR="008D2EA7" w:rsidRPr="00C93606" w:rsidRDefault="00AB4868" w:rsidP="00F121F7">
      <w:pPr>
        <w:spacing w:after="0"/>
        <w:contextualSpacing/>
        <w:jc w:val="center"/>
        <w:rPr>
          <w:rStyle w:val="a4"/>
          <w:b/>
          <w:i w:val="0"/>
        </w:rPr>
      </w:pPr>
      <w:r w:rsidRPr="00C93606">
        <w:rPr>
          <w:rStyle w:val="a4"/>
          <w:b/>
          <w:i w:val="0"/>
        </w:rPr>
        <w:t xml:space="preserve">Лаб. 1. </w:t>
      </w:r>
      <w:r w:rsidR="008D2EA7" w:rsidRPr="00C93606">
        <w:rPr>
          <w:rStyle w:val="a4"/>
          <w:b/>
          <w:i w:val="0"/>
        </w:rPr>
        <w:t>Встановлення середовища розробки кросс-платформеного програмування</w:t>
      </w:r>
    </w:p>
    <w:p w:rsidR="008D2EA7" w:rsidRPr="00C93606" w:rsidRDefault="00F121F7" w:rsidP="00F121F7">
      <w:pPr>
        <w:spacing w:after="0"/>
        <w:contextualSpacing/>
        <w:jc w:val="left"/>
        <w:rPr>
          <w:rStyle w:val="a4"/>
          <w:i w:val="0"/>
        </w:rPr>
      </w:pPr>
      <w:r w:rsidRPr="00C93606">
        <w:rPr>
          <w:rStyle w:val="a4"/>
          <w:i w:val="0"/>
        </w:rPr>
        <w:tab/>
      </w:r>
      <w:r w:rsidR="008D2EA7" w:rsidRPr="00C93606">
        <w:rPr>
          <w:rStyle w:val="a4"/>
          <w:i w:val="0"/>
        </w:rPr>
        <w:t>Мета роботи: ознайомитися з середовищем Integrated Development Environment (IDE)</w:t>
      </w:r>
    </w:p>
    <w:p w:rsidR="008D2EA7" w:rsidRPr="00C93606" w:rsidRDefault="00F121F7" w:rsidP="00F121F7">
      <w:pPr>
        <w:spacing w:after="0"/>
        <w:contextualSpacing/>
        <w:jc w:val="left"/>
        <w:rPr>
          <w:rStyle w:val="a4"/>
          <w:i w:val="0"/>
        </w:rPr>
      </w:pPr>
      <w:r w:rsidRPr="00C93606">
        <w:rPr>
          <w:rStyle w:val="a4"/>
          <w:i w:val="0"/>
        </w:rPr>
        <w:tab/>
      </w:r>
      <w:r w:rsidR="008D2EA7" w:rsidRPr="00C93606">
        <w:rPr>
          <w:rStyle w:val="a4"/>
          <w:i w:val="0"/>
        </w:rPr>
        <w:t>Задача: встановити Integrated Development Environmen</w:t>
      </w:r>
      <w:r w:rsidRPr="00C93606">
        <w:rPr>
          <w:rStyle w:val="a4"/>
          <w:i w:val="0"/>
        </w:rPr>
        <w:t xml:space="preserve">t, ознайомитися з конфігурацією </w:t>
      </w:r>
      <w:r w:rsidR="008D2EA7" w:rsidRPr="00C93606">
        <w:rPr>
          <w:rStyle w:val="a4"/>
          <w:i w:val="0"/>
        </w:rPr>
        <w:t>середовища розробки. На прикладі системи Eclipse вивчити систему</w:t>
      </w:r>
    </w:p>
    <w:p w:rsidR="00F121F7" w:rsidRPr="00C93606" w:rsidRDefault="00F121F7" w:rsidP="00F121F7">
      <w:pPr>
        <w:contextualSpacing/>
      </w:pPr>
      <w:r w:rsidRPr="00C93606">
        <w:tab/>
      </w:r>
      <w:r w:rsidRPr="00C93606">
        <w:t>Оформлення результатів роботи.</w:t>
      </w:r>
    </w:p>
    <w:p w:rsidR="00F121F7" w:rsidRPr="00C93606" w:rsidRDefault="00F121F7" w:rsidP="00F121F7">
      <w:pPr>
        <w:contextualSpacing/>
      </w:pPr>
      <w:r w:rsidRPr="00C93606">
        <w:rPr>
          <w:lang w:eastAsia="uk-UA"/>
        </w:rPr>
        <w:drawing>
          <wp:inline distT="0" distB="0" distL="0" distR="0" wp14:anchorId="21098C4A" wp14:editId="0657BCB1">
            <wp:extent cx="6332855" cy="35604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1F7" w:rsidRPr="00C93606" w:rsidRDefault="00F121F7" w:rsidP="00F121F7">
      <w:pPr>
        <w:contextualSpacing/>
      </w:pPr>
      <w:r w:rsidRPr="00C93606">
        <w:tab/>
        <w:t>Висновки: eclipse – середовище написане на java, тому є крос-платформенним. Також серед переваг eclipse є можливість гнучкого налаштування та наявність віртуальної машини.</w:t>
      </w:r>
    </w:p>
    <w:p w:rsidR="003310D3" w:rsidRPr="00C93606" w:rsidRDefault="00AB4868" w:rsidP="003310D3">
      <w:pPr>
        <w:contextualSpacing/>
        <w:jc w:val="center"/>
        <w:rPr>
          <w:b/>
        </w:rPr>
      </w:pPr>
      <w:r w:rsidRPr="00C93606">
        <w:rPr>
          <w:b/>
        </w:rPr>
        <w:t xml:space="preserve">Лаб. 2. </w:t>
      </w:r>
      <w:r w:rsidR="003310D3" w:rsidRPr="00C93606">
        <w:rPr>
          <w:b/>
        </w:rPr>
        <w:t>Налаштування проекту в середовищі IDE</w:t>
      </w:r>
    </w:p>
    <w:p w:rsidR="003310D3" w:rsidRPr="00C93606" w:rsidRDefault="003310D3" w:rsidP="003310D3">
      <w:pPr>
        <w:contextualSpacing/>
      </w:pPr>
      <w:r w:rsidRPr="00C93606">
        <w:tab/>
      </w:r>
      <w:r w:rsidRPr="00C93606">
        <w:t>Мета роботи: створити та налаштувати проект під IDE</w:t>
      </w:r>
      <w:r w:rsidRPr="00C93606">
        <w:t xml:space="preserve"> Eclipse для крос-платформеного </w:t>
      </w:r>
      <w:r w:rsidRPr="00C93606">
        <w:t>програмного забезпечення</w:t>
      </w:r>
    </w:p>
    <w:p w:rsidR="008F3143" w:rsidRPr="00C93606" w:rsidRDefault="003310D3" w:rsidP="003310D3">
      <w:pPr>
        <w:contextualSpacing/>
      </w:pPr>
      <w:r w:rsidRPr="00C93606">
        <w:tab/>
      </w:r>
      <w:r w:rsidRPr="00C93606">
        <w:t>Задача: ознайомитися з параметрами та налаштуваннями проекту в крос-платформених</w:t>
      </w:r>
      <w:r w:rsidRPr="00C93606">
        <w:t xml:space="preserve"> </w:t>
      </w:r>
      <w:r w:rsidRPr="00C93606">
        <w:t>системах.</w:t>
      </w:r>
    </w:p>
    <w:p w:rsidR="003310D3" w:rsidRPr="00C93606" w:rsidRDefault="003310D3" w:rsidP="003310D3">
      <w:pPr>
        <w:contextualSpacing/>
      </w:pPr>
      <w:r w:rsidRPr="00C93606">
        <w:t>Оп</w:t>
      </w:r>
      <w:r w:rsidRPr="00C93606">
        <w:t>ис основних налаштувань проекту:</w:t>
      </w:r>
    </w:p>
    <w:p w:rsidR="003310D3" w:rsidRPr="00C93606" w:rsidRDefault="003310D3" w:rsidP="003310D3">
      <w:pPr>
        <w:contextualSpacing/>
      </w:pPr>
      <w:r w:rsidRPr="00C93606">
        <w:tab/>
        <w:t>1. Встановлення компілятору MinGW.</w:t>
      </w:r>
    </w:p>
    <w:p w:rsidR="003310D3" w:rsidRPr="00C93606" w:rsidRDefault="003310D3" w:rsidP="003310D3">
      <w:pPr>
        <w:contextualSpacing/>
      </w:pPr>
      <w:r w:rsidRPr="00C93606">
        <w:tab/>
        <w:t>2. Внесення шляху до папки bin компілятору в змінну середовища PATH.</w:t>
      </w:r>
    </w:p>
    <w:p w:rsidR="0012134B" w:rsidRPr="00C93606" w:rsidRDefault="003310D3" w:rsidP="003310D3">
      <w:pPr>
        <w:contextualSpacing/>
      </w:pPr>
      <w:r w:rsidRPr="00C93606">
        <w:tab/>
        <w:t xml:space="preserve">3. </w:t>
      </w:r>
      <w:r w:rsidR="0012134B" w:rsidRPr="00C93606">
        <w:t>Додавання шляхів до includes</w:t>
      </w:r>
    </w:p>
    <w:p w:rsidR="0012134B" w:rsidRPr="00C93606" w:rsidRDefault="0012134B" w:rsidP="003310D3">
      <w:pPr>
        <w:contextualSpacing/>
      </w:pPr>
      <w:r w:rsidRPr="00C93606">
        <w:rPr>
          <w:lang w:eastAsia="uk-UA"/>
        </w:rPr>
        <w:drawing>
          <wp:inline distT="0" distB="0" distL="0" distR="0" wp14:anchorId="6EEE828D" wp14:editId="4F135A86">
            <wp:extent cx="3848100" cy="1133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248" t="44134" r="65564" b="39002"/>
                    <a:stretch/>
                  </pic:blipFill>
                  <pic:spPr bwMode="auto">
                    <a:xfrm>
                      <a:off x="0" y="0"/>
                      <a:ext cx="3847329" cy="1133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10D3" w:rsidRPr="00C93606" w:rsidRDefault="003310D3" w:rsidP="003310D3">
      <w:pPr>
        <w:contextualSpacing/>
      </w:pPr>
      <w:r w:rsidRPr="00C93606">
        <w:tab/>
      </w:r>
      <w:r w:rsidRPr="00C93606">
        <w:t>Висн</w:t>
      </w:r>
      <w:r w:rsidRPr="00C93606">
        <w:t>овки:</w:t>
      </w:r>
      <w:r w:rsidR="003407D6" w:rsidRPr="00C93606">
        <w:t xml:space="preserve"> використання крос-платформених бібліотек дозволяє компілювати і запускати</w:t>
      </w:r>
      <w:r w:rsidR="00484041" w:rsidRPr="00C93606">
        <w:t xml:space="preserve"> один source code для різних операційних систем.</w:t>
      </w:r>
    </w:p>
    <w:p w:rsidR="00215815" w:rsidRPr="00C93606" w:rsidRDefault="00B76034" w:rsidP="00215815">
      <w:pPr>
        <w:contextualSpacing/>
        <w:jc w:val="center"/>
        <w:rPr>
          <w:b/>
        </w:rPr>
      </w:pPr>
      <w:r w:rsidRPr="00C93606">
        <w:rPr>
          <w:b/>
        </w:rPr>
        <w:t xml:space="preserve">Лаб. 3. </w:t>
      </w:r>
      <w:r w:rsidR="00215815" w:rsidRPr="00C93606">
        <w:rPr>
          <w:b/>
        </w:rPr>
        <w:t>Компіляція та відладка крос-платформеного тестового прикладу</w:t>
      </w:r>
    </w:p>
    <w:p w:rsidR="00215815" w:rsidRPr="00C93606" w:rsidRDefault="00215815" w:rsidP="00215815">
      <w:pPr>
        <w:contextualSpacing/>
      </w:pPr>
      <w:r w:rsidRPr="00C93606">
        <w:tab/>
      </w:r>
      <w:r w:rsidRPr="00C93606">
        <w:t>Мета роботи: розробити тестовий приклад програми He</w:t>
      </w:r>
      <w:r w:rsidRPr="00C93606">
        <w:t xml:space="preserve">llo World, запустити його у 2-3 </w:t>
      </w:r>
      <w:r w:rsidRPr="00C93606">
        <w:t>різноманітних операційних системах.</w:t>
      </w:r>
    </w:p>
    <w:p w:rsidR="00215815" w:rsidRPr="00C93606" w:rsidRDefault="00215815" w:rsidP="00215815">
      <w:pPr>
        <w:contextualSpacing/>
      </w:pPr>
      <w:r w:rsidRPr="00C93606">
        <w:tab/>
      </w:r>
      <w:r w:rsidRPr="00C93606">
        <w:t>Задача: вивчити основні функції бібліотеки крос-пла</w:t>
      </w:r>
      <w:r w:rsidRPr="00C93606">
        <w:t xml:space="preserve">тформеного програмування, </w:t>
      </w:r>
      <w:r w:rsidRPr="00C93606">
        <w:t>відлагодження на різноманітних операційних системах.</w:t>
      </w:r>
      <w:r w:rsidRPr="00C93606">
        <w:t xml:space="preserve"> Вивчити застосування патернів, </w:t>
      </w:r>
      <w:r w:rsidRPr="00C93606">
        <w:t>наприклад MVC для розділення інтерфейсу користувача від бізнес-логіки інформаційної</w:t>
      </w:r>
      <w:r w:rsidRPr="00C93606">
        <w:t xml:space="preserve"> </w:t>
      </w:r>
      <w:r w:rsidRPr="00C93606">
        <w:t>системи.</w:t>
      </w:r>
    </w:p>
    <w:p w:rsidR="001335B0" w:rsidRPr="00C93606" w:rsidRDefault="00215815" w:rsidP="001335B0">
      <w:pPr>
        <w:contextualSpacing/>
      </w:pPr>
      <w:r w:rsidRPr="00C93606">
        <w:tab/>
        <w:t>Лістинг:</w:t>
      </w:r>
    </w:p>
    <w:p w:rsidR="001335B0" w:rsidRPr="00C93606" w:rsidRDefault="001335B0" w:rsidP="001335B0">
      <w:pPr>
        <w:contextualSpacing/>
      </w:pPr>
      <w:r w:rsidRPr="00C93606">
        <w:t>#include &lt;iostream&gt;</w:t>
      </w:r>
    </w:p>
    <w:p w:rsidR="001335B0" w:rsidRPr="00C93606" w:rsidRDefault="001335B0" w:rsidP="001335B0">
      <w:pPr>
        <w:contextualSpacing/>
      </w:pPr>
      <w:r w:rsidRPr="00C93606">
        <w:lastRenderedPageBreak/>
        <w:t>//#include&lt;conio.h&gt;</w:t>
      </w:r>
    </w:p>
    <w:p w:rsidR="001335B0" w:rsidRPr="00C93606" w:rsidRDefault="001335B0" w:rsidP="001335B0">
      <w:pPr>
        <w:contextualSpacing/>
      </w:pPr>
      <w:r w:rsidRPr="00C93606">
        <w:t>#include&lt;stdio.h&gt;</w:t>
      </w:r>
    </w:p>
    <w:p w:rsidR="001335B0" w:rsidRPr="00C93606" w:rsidRDefault="001335B0" w:rsidP="001335B0">
      <w:pPr>
        <w:contextualSpacing/>
      </w:pPr>
      <w:r w:rsidRPr="00C93606">
        <w:t>using namespace std;</w:t>
      </w:r>
    </w:p>
    <w:p w:rsidR="001335B0" w:rsidRPr="00C93606" w:rsidRDefault="001335B0" w:rsidP="001335B0">
      <w:pPr>
        <w:contextualSpacing/>
      </w:pPr>
      <w:r w:rsidRPr="00C93606">
        <w:t>unsigned char ch;</w:t>
      </w:r>
    </w:p>
    <w:p w:rsidR="001335B0" w:rsidRPr="00C93606" w:rsidRDefault="001335B0" w:rsidP="001335B0">
      <w:pPr>
        <w:contextualSpacing/>
      </w:pPr>
    </w:p>
    <w:p w:rsidR="001335B0" w:rsidRPr="00C93606" w:rsidRDefault="001335B0" w:rsidP="001335B0">
      <w:pPr>
        <w:contextualSpacing/>
      </w:pPr>
      <w:r w:rsidRPr="00C93606">
        <w:t>bool cntr(){</w:t>
      </w:r>
    </w:p>
    <w:p w:rsidR="001335B0" w:rsidRPr="00C93606" w:rsidRDefault="001335B0" w:rsidP="001335B0">
      <w:pPr>
        <w:contextualSpacing/>
      </w:pPr>
      <w:r w:rsidRPr="00C93606">
        <w:tab/>
        <w:t>cout&lt;&lt;"press enter to see \"hello world\"";</w:t>
      </w:r>
    </w:p>
    <w:p w:rsidR="001335B0" w:rsidRPr="00C93606" w:rsidRDefault="001335B0" w:rsidP="001335B0">
      <w:pPr>
        <w:contextualSpacing/>
      </w:pPr>
      <w:r w:rsidRPr="00C93606">
        <w:tab/>
        <w:t>//getch();</w:t>
      </w:r>
    </w:p>
    <w:p w:rsidR="001335B0" w:rsidRPr="00C93606" w:rsidRDefault="001335B0" w:rsidP="001335B0">
      <w:pPr>
        <w:contextualSpacing/>
      </w:pPr>
      <w:r w:rsidRPr="00C93606">
        <w:tab/>
        <w:t>getchar();</w:t>
      </w:r>
    </w:p>
    <w:p w:rsidR="001335B0" w:rsidRPr="00C93606" w:rsidRDefault="001335B0" w:rsidP="001335B0">
      <w:pPr>
        <w:contextualSpacing/>
      </w:pPr>
      <w:r w:rsidRPr="00C93606">
        <w:tab/>
        <w:t>return 1;</w:t>
      </w:r>
    </w:p>
    <w:p w:rsidR="001335B0" w:rsidRPr="00C93606" w:rsidRDefault="001335B0" w:rsidP="001335B0">
      <w:pPr>
        <w:contextualSpacing/>
      </w:pPr>
      <w:r w:rsidRPr="00C93606">
        <w:t>}</w:t>
      </w:r>
    </w:p>
    <w:p w:rsidR="001335B0" w:rsidRPr="00C93606" w:rsidRDefault="001335B0" w:rsidP="001335B0">
      <w:pPr>
        <w:contextualSpacing/>
      </w:pPr>
    </w:p>
    <w:p w:rsidR="001335B0" w:rsidRPr="00C93606" w:rsidRDefault="001335B0" w:rsidP="001335B0">
      <w:pPr>
        <w:contextualSpacing/>
      </w:pPr>
      <w:r w:rsidRPr="00C93606">
        <w:t>bool model(){</w:t>
      </w:r>
    </w:p>
    <w:p w:rsidR="001335B0" w:rsidRPr="00C93606" w:rsidRDefault="001335B0" w:rsidP="001335B0">
      <w:pPr>
        <w:contextualSpacing/>
      </w:pPr>
      <w:r w:rsidRPr="00C93606">
        <w:tab/>
        <w:t>if(cntr()) return 1;</w:t>
      </w:r>
    </w:p>
    <w:p w:rsidR="001335B0" w:rsidRPr="00C93606" w:rsidRDefault="001335B0" w:rsidP="001335B0">
      <w:pPr>
        <w:contextualSpacing/>
      </w:pPr>
      <w:r w:rsidRPr="00C93606">
        <w:tab/>
        <w:t>else return 0;</w:t>
      </w:r>
    </w:p>
    <w:p w:rsidR="001335B0" w:rsidRPr="00C93606" w:rsidRDefault="001335B0" w:rsidP="001335B0">
      <w:pPr>
        <w:contextualSpacing/>
      </w:pPr>
      <w:r w:rsidRPr="00C93606">
        <w:t>}</w:t>
      </w:r>
    </w:p>
    <w:p w:rsidR="001335B0" w:rsidRPr="00C93606" w:rsidRDefault="001335B0" w:rsidP="001335B0">
      <w:pPr>
        <w:contextualSpacing/>
      </w:pPr>
    </w:p>
    <w:p w:rsidR="001335B0" w:rsidRPr="00C93606" w:rsidRDefault="001335B0" w:rsidP="001335B0">
      <w:pPr>
        <w:contextualSpacing/>
      </w:pPr>
      <w:r w:rsidRPr="00C93606">
        <w:t>bool view(){</w:t>
      </w:r>
    </w:p>
    <w:p w:rsidR="001335B0" w:rsidRPr="00C93606" w:rsidRDefault="001335B0" w:rsidP="001335B0">
      <w:pPr>
        <w:contextualSpacing/>
      </w:pPr>
      <w:r w:rsidRPr="00C93606">
        <w:tab/>
        <w:t>if(model()){</w:t>
      </w:r>
    </w:p>
    <w:p w:rsidR="001335B0" w:rsidRPr="00C93606" w:rsidRDefault="001335B0" w:rsidP="001335B0">
      <w:pPr>
        <w:contextualSpacing/>
      </w:pPr>
      <w:r w:rsidRPr="00C93606">
        <w:tab/>
      </w:r>
      <w:r w:rsidRPr="00C93606">
        <w:tab/>
        <w:t>cout &lt;&lt; "\n!!!Hello World!!!" &lt;&lt; endl; // prints !!!Hello World!!!</w:t>
      </w:r>
    </w:p>
    <w:p w:rsidR="001335B0" w:rsidRPr="00C93606" w:rsidRDefault="001335B0" w:rsidP="001335B0">
      <w:pPr>
        <w:contextualSpacing/>
      </w:pPr>
      <w:r w:rsidRPr="00C93606">
        <w:tab/>
      </w:r>
      <w:r w:rsidRPr="00C93606">
        <w:tab/>
        <w:t>return 1;</w:t>
      </w:r>
    </w:p>
    <w:p w:rsidR="001335B0" w:rsidRPr="00C93606" w:rsidRDefault="001335B0" w:rsidP="001335B0">
      <w:pPr>
        <w:contextualSpacing/>
      </w:pPr>
      <w:r w:rsidRPr="00C93606">
        <w:tab/>
        <w:t>}</w:t>
      </w:r>
    </w:p>
    <w:p w:rsidR="001335B0" w:rsidRPr="00C93606" w:rsidRDefault="001335B0" w:rsidP="001335B0">
      <w:pPr>
        <w:contextualSpacing/>
      </w:pPr>
      <w:r w:rsidRPr="00C93606">
        <w:tab/>
        <w:t>else return 0;</w:t>
      </w:r>
    </w:p>
    <w:p w:rsidR="001335B0" w:rsidRPr="00C93606" w:rsidRDefault="001335B0" w:rsidP="001335B0">
      <w:pPr>
        <w:contextualSpacing/>
      </w:pPr>
      <w:r w:rsidRPr="00C93606">
        <w:t>}</w:t>
      </w:r>
    </w:p>
    <w:p w:rsidR="001335B0" w:rsidRPr="00C93606" w:rsidRDefault="001335B0" w:rsidP="001335B0">
      <w:pPr>
        <w:contextualSpacing/>
      </w:pPr>
    </w:p>
    <w:p w:rsidR="001335B0" w:rsidRPr="00C93606" w:rsidRDefault="001335B0" w:rsidP="001335B0">
      <w:pPr>
        <w:contextualSpacing/>
      </w:pPr>
      <w:r w:rsidRPr="00C93606">
        <w:t>int main() {</w:t>
      </w:r>
    </w:p>
    <w:p w:rsidR="001335B0" w:rsidRPr="00C93606" w:rsidRDefault="001335B0" w:rsidP="001335B0">
      <w:pPr>
        <w:contextualSpacing/>
      </w:pPr>
      <w:r w:rsidRPr="00C93606">
        <w:tab/>
        <w:t>if(view()){</w:t>
      </w:r>
    </w:p>
    <w:p w:rsidR="001335B0" w:rsidRPr="00C93606" w:rsidRDefault="001335B0" w:rsidP="001335B0">
      <w:pPr>
        <w:contextualSpacing/>
      </w:pPr>
      <w:r w:rsidRPr="00C93606">
        <w:tab/>
      </w:r>
      <w:r w:rsidRPr="00C93606">
        <w:tab/>
        <w:t>//getch();</w:t>
      </w:r>
    </w:p>
    <w:p w:rsidR="001335B0" w:rsidRPr="00C93606" w:rsidRDefault="001335B0" w:rsidP="001335B0">
      <w:pPr>
        <w:contextualSpacing/>
      </w:pPr>
      <w:r w:rsidRPr="00C93606">
        <w:tab/>
      </w:r>
      <w:r w:rsidRPr="00C93606">
        <w:tab/>
        <w:t>cout&lt;&lt;"\npress enter to exit";</w:t>
      </w:r>
    </w:p>
    <w:p w:rsidR="001335B0" w:rsidRPr="00C93606" w:rsidRDefault="001335B0" w:rsidP="001335B0">
      <w:pPr>
        <w:contextualSpacing/>
      </w:pPr>
      <w:r w:rsidRPr="00C93606">
        <w:tab/>
      </w:r>
      <w:r w:rsidRPr="00C93606">
        <w:tab/>
        <w:t>getchar();</w:t>
      </w:r>
    </w:p>
    <w:p w:rsidR="001335B0" w:rsidRPr="00C93606" w:rsidRDefault="001335B0" w:rsidP="001335B0">
      <w:pPr>
        <w:contextualSpacing/>
      </w:pPr>
      <w:r w:rsidRPr="00C93606">
        <w:tab/>
      </w:r>
      <w:r w:rsidRPr="00C93606">
        <w:tab/>
        <w:t>return 0;</w:t>
      </w:r>
    </w:p>
    <w:p w:rsidR="001335B0" w:rsidRPr="00C93606" w:rsidRDefault="001335B0" w:rsidP="001335B0">
      <w:pPr>
        <w:contextualSpacing/>
      </w:pPr>
      <w:r w:rsidRPr="00C93606">
        <w:tab/>
        <w:t>}</w:t>
      </w:r>
    </w:p>
    <w:p w:rsidR="001335B0" w:rsidRPr="00C93606" w:rsidRDefault="001335B0" w:rsidP="001335B0">
      <w:pPr>
        <w:contextualSpacing/>
      </w:pPr>
      <w:r w:rsidRPr="00C93606">
        <w:t>}</w:t>
      </w:r>
    </w:p>
    <w:p w:rsidR="001335B0" w:rsidRPr="00C93606" w:rsidRDefault="001335B0" w:rsidP="001335B0">
      <w:pPr>
        <w:contextualSpacing/>
      </w:pPr>
      <w:r w:rsidRPr="00C93606">
        <w:tab/>
        <w:t>conio.h – заготовочний файл, що використовувався здебільшого компіляторами MS-DOS. Проте цей заготовочний файл не є ні частиною стандартної бібліотеки C, ні частиною ISO C, ні визначений в POSIX. Тому виклик getch() був замінений викликом getchar(); (із stdio.h).</w:t>
      </w:r>
    </w:p>
    <w:p w:rsidR="003310D3" w:rsidRPr="00C93606" w:rsidRDefault="00215815" w:rsidP="001335B0">
      <w:pPr>
        <w:contextualSpacing/>
      </w:pPr>
      <w:r w:rsidRPr="00C93606">
        <w:tab/>
        <w:t xml:space="preserve">Висновки: для розділення інтерфейсу користувача від бізнес-логіки інформаційної системи був використаний паттерн </w:t>
      </w:r>
      <w:r w:rsidRPr="00C93606">
        <w:t>MVC</w:t>
      </w:r>
      <w:r w:rsidRPr="00C93606">
        <w:t xml:space="preserve">. </w:t>
      </w:r>
      <w:r w:rsidR="004B447C" w:rsidRPr="00C93606">
        <w:t>Тестовий приклад має запускатися на ОС Windows та Unix. Оскільки при написанні коду використовували</w:t>
      </w:r>
      <w:r w:rsidR="00BB6290" w:rsidRPr="00C93606">
        <w:t>ся крос-платформенні бібліотеки відмінності роботи на різних ОС повинні бути мінімальними.</w:t>
      </w:r>
    </w:p>
    <w:p w:rsidR="00A155B7" w:rsidRPr="00C93606" w:rsidRDefault="00355508" w:rsidP="00A155B7">
      <w:pPr>
        <w:contextualSpacing/>
        <w:jc w:val="center"/>
        <w:rPr>
          <w:b/>
        </w:rPr>
      </w:pPr>
      <w:r w:rsidRPr="00C93606">
        <w:rPr>
          <w:b/>
        </w:rPr>
        <w:t xml:space="preserve">Лаб. 4. </w:t>
      </w:r>
      <w:r w:rsidR="00A155B7" w:rsidRPr="00C93606">
        <w:rPr>
          <w:b/>
        </w:rPr>
        <w:t>Розробка коду крос-платформеного програмного забезпечення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>Мета роботи: розробити крос-платформений додаток та відлагодити його роботу в 2-3</w:t>
      </w:r>
      <w:r w:rsidRPr="00C93606">
        <w:t xml:space="preserve"> </w:t>
      </w:r>
      <w:r w:rsidRPr="00C93606">
        <w:t>різноманітних операційних системах.</w:t>
      </w:r>
    </w:p>
    <w:p w:rsidR="00B76034" w:rsidRPr="00C93606" w:rsidRDefault="00A155B7" w:rsidP="00A155B7">
      <w:pPr>
        <w:contextualSpacing/>
      </w:pPr>
      <w:r w:rsidRPr="00C93606">
        <w:tab/>
      </w:r>
      <w:r w:rsidRPr="00C93606">
        <w:t>Задача: опанувати методами крос-платформеного програмування на прикладі розробки</w:t>
      </w:r>
      <w:r w:rsidRPr="00C93606">
        <w:t xml:space="preserve"> </w:t>
      </w:r>
      <w:r w:rsidRPr="00C93606">
        <w:t>тестового завдання. За досвідом з 3-ї лабораторної роботи, застосувати необхідний паттерн</w:t>
      </w:r>
      <w:r w:rsidRPr="00C93606">
        <w:t xml:space="preserve"> </w:t>
      </w:r>
      <w:r w:rsidRPr="00C93606">
        <w:t>проектування (наприклад MVC) та відділити бізнес-логіку додатку від інтерфейсу</w:t>
      </w:r>
      <w:r w:rsidRPr="00C93606">
        <w:t xml:space="preserve"> </w:t>
      </w:r>
      <w:r w:rsidRPr="00C93606">
        <w:t>користувача.</w:t>
      </w:r>
    </w:p>
    <w:p w:rsidR="00A155B7" w:rsidRPr="00C93606" w:rsidRDefault="00A155B7" w:rsidP="00A155B7">
      <w:pPr>
        <w:contextualSpacing/>
      </w:pPr>
      <w:r w:rsidRPr="00C93606">
        <w:tab/>
        <w:t>Лістинг:</w:t>
      </w:r>
    </w:p>
    <w:p w:rsidR="00A155B7" w:rsidRPr="00C93606" w:rsidRDefault="00A155B7" w:rsidP="00A155B7">
      <w:pPr>
        <w:contextualSpacing/>
      </w:pPr>
      <w:r w:rsidRPr="00C93606">
        <w:t>#include &lt;iostream&gt;</w:t>
      </w:r>
    </w:p>
    <w:p w:rsidR="00A155B7" w:rsidRPr="00C93606" w:rsidRDefault="00A155B7" w:rsidP="00A155B7">
      <w:pPr>
        <w:contextualSpacing/>
      </w:pPr>
      <w:r w:rsidRPr="00C93606">
        <w:t>#include &lt;ctime&gt;</w:t>
      </w:r>
    </w:p>
    <w:p w:rsidR="00A155B7" w:rsidRPr="00C93606" w:rsidRDefault="00A155B7" w:rsidP="00A155B7">
      <w:pPr>
        <w:contextualSpacing/>
      </w:pPr>
      <w:r w:rsidRPr="00C93606">
        <w:t>#include &lt;chrono&gt;</w:t>
      </w:r>
    </w:p>
    <w:p w:rsidR="00A155B7" w:rsidRPr="00C93606" w:rsidRDefault="00A155B7" w:rsidP="00A155B7">
      <w:pPr>
        <w:contextualSpacing/>
      </w:pPr>
      <w:r w:rsidRPr="00C93606">
        <w:t>#include&lt;string&gt;</w:t>
      </w:r>
    </w:p>
    <w:p w:rsidR="00A155B7" w:rsidRPr="00C93606" w:rsidRDefault="00A155B7" w:rsidP="00A155B7">
      <w:pPr>
        <w:contextualSpacing/>
      </w:pPr>
      <w:r w:rsidRPr="00C93606">
        <w:t>#ifdef _WIN32</w:t>
      </w:r>
    </w:p>
    <w:p w:rsidR="00A155B7" w:rsidRPr="00C93606" w:rsidRDefault="00A155B7" w:rsidP="00A155B7">
      <w:pPr>
        <w:contextualSpacing/>
      </w:pPr>
      <w:r w:rsidRPr="00C93606">
        <w:lastRenderedPageBreak/>
        <w:t>#pragma comment(lib, "ws2_32.lib")</w:t>
      </w:r>
    </w:p>
    <w:p w:rsidR="00A155B7" w:rsidRPr="00C93606" w:rsidRDefault="00A155B7" w:rsidP="00A155B7">
      <w:pPr>
        <w:contextualSpacing/>
      </w:pPr>
      <w:r w:rsidRPr="00C93606">
        <w:t>#include &lt;winsock2.h&gt;</w:t>
      </w:r>
    </w:p>
    <w:p w:rsidR="00A155B7" w:rsidRPr="00C93606" w:rsidRDefault="00A155B7" w:rsidP="00A155B7">
      <w:pPr>
        <w:contextualSpacing/>
      </w:pPr>
      <w:r w:rsidRPr="00C93606">
        <w:t>#elif __linux__</w:t>
      </w:r>
    </w:p>
    <w:p w:rsidR="00A155B7" w:rsidRPr="00C93606" w:rsidRDefault="00A155B7" w:rsidP="00A155B7">
      <w:pPr>
        <w:contextualSpacing/>
      </w:pPr>
      <w:r w:rsidRPr="00C93606">
        <w:t>#include &lt;sys/types.h&gt;</w:t>
      </w:r>
    </w:p>
    <w:p w:rsidR="00A155B7" w:rsidRPr="00C93606" w:rsidRDefault="00A155B7" w:rsidP="00A155B7">
      <w:pPr>
        <w:contextualSpacing/>
      </w:pPr>
      <w:r w:rsidRPr="00C93606">
        <w:t>#include &lt;sys/socket.h&gt;</w:t>
      </w:r>
    </w:p>
    <w:p w:rsidR="00A155B7" w:rsidRPr="00C93606" w:rsidRDefault="00A155B7" w:rsidP="00A155B7">
      <w:pPr>
        <w:contextualSpacing/>
      </w:pPr>
      <w:r w:rsidRPr="00C93606">
        <w:t>#include &lt;netinet/in.h&gt;</w:t>
      </w:r>
    </w:p>
    <w:p w:rsidR="00A155B7" w:rsidRPr="00C93606" w:rsidRDefault="00A155B7" w:rsidP="00A155B7">
      <w:pPr>
        <w:contextualSpacing/>
      </w:pPr>
      <w:r w:rsidRPr="00C93606">
        <w:t>#include &lt;arpa/inet.h&gt;</w:t>
      </w:r>
    </w:p>
    <w:p w:rsidR="00A155B7" w:rsidRPr="00C93606" w:rsidRDefault="00A155B7" w:rsidP="00A155B7">
      <w:pPr>
        <w:contextualSpacing/>
      </w:pPr>
      <w:r w:rsidRPr="00C93606">
        <w:t>#include &lt;netdb.h&gt;</w:t>
      </w:r>
    </w:p>
    <w:p w:rsidR="00A155B7" w:rsidRPr="00C93606" w:rsidRDefault="00A155B7" w:rsidP="00A155B7">
      <w:pPr>
        <w:contextualSpacing/>
      </w:pPr>
      <w:r w:rsidRPr="00C93606">
        <w:t>#include &lt;cstring&gt;</w:t>
      </w:r>
    </w:p>
    <w:p w:rsidR="00A155B7" w:rsidRPr="00C93606" w:rsidRDefault="00A155B7" w:rsidP="00A155B7">
      <w:pPr>
        <w:contextualSpacing/>
      </w:pPr>
      <w:r w:rsidRPr="00C93606">
        <w:t>#endif</w:t>
      </w:r>
    </w:p>
    <w:p w:rsidR="00A155B7" w:rsidRPr="00C93606" w:rsidRDefault="00A155B7" w:rsidP="00A155B7">
      <w:pPr>
        <w:contextualSpacing/>
      </w:pPr>
    </w:p>
    <w:p w:rsidR="00A155B7" w:rsidRPr="00C93606" w:rsidRDefault="00A155B7" w:rsidP="00A155B7">
      <w:pPr>
        <w:contextualSpacing/>
      </w:pPr>
      <w:r w:rsidRPr="00C93606">
        <w:t>using namespace std;</w:t>
      </w:r>
    </w:p>
    <w:p w:rsidR="00A155B7" w:rsidRPr="00C93606" w:rsidRDefault="00A155B7" w:rsidP="00A155B7">
      <w:pPr>
        <w:contextualSpacing/>
      </w:pPr>
      <w:r w:rsidRPr="00C93606">
        <w:t>typedef unsigned short int usi;</w:t>
      </w:r>
    </w:p>
    <w:p w:rsidR="00A155B7" w:rsidRPr="00C93606" w:rsidRDefault="00A155B7" w:rsidP="00A155B7">
      <w:pPr>
        <w:contextualSpacing/>
      </w:pPr>
    </w:p>
    <w:p w:rsidR="00A155B7" w:rsidRPr="00C93606" w:rsidRDefault="00A155B7" w:rsidP="00A155B7">
      <w:pPr>
        <w:contextualSpacing/>
      </w:pPr>
      <w:r w:rsidRPr="00C93606">
        <w:t>struct ICMPheader{</w:t>
      </w:r>
    </w:p>
    <w:p w:rsidR="00A155B7" w:rsidRPr="00C93606" w:rsidRDefault="00A155B7" w:rsidP="00A155B7">
      <w:pPr>
        <w:contextualSpacing/>
      </w:pPr>
      <w:r w:rsidRPr="00C93606">
        <w:tab/>
        <w:t>unsigned char</w:t>
      </w:r>
      <w:r w:rsidRPr="00C93606">
        <w:tab/>
        <w:t>byType;</w:t>
      </w:r>
    </w:p>
    <w:p w:rsidR="00A155B7" w:rsidRPr="00C93606" w:rsidRDefault="00A155B7" w:rsidP="00A155B7">
      <w:pPr>
        <w:contextualSpacing/>
      </w:pPr>
      <w:r w:rsidRPr="00C93606">
        <w:tab/>
        <w:t>unsigned char</w:t>
      </w:r>
      <w:r w:rsidRPr="00C93606">
        <w:tab/>
        <w:t>byCode;</w:t>
      </w:r>
    </w:p>
    <w:p w:rsidR="00A155B7" w:rsidRPr="00C93606" w:rsidRDefault="00A155B7" w:rsidP="00A155B7">
      <w:pPr>
        <w:contextualSpacing/>
      </w:pPr>
      <w:r w:rsidRPr="00C93606">
        <w:tab/>
        <w:t>unsigned short</w:t>
      </w:r>
      <w:r w:rsidRPr="00C93606">
        <w:tab/>
        <w:t>nChecksum;</w:t>
      </w:r>
    </w:p>
    <w:p w:rsidR="00A155B7" w:rsidRPr="00C93606" w:rsidRDefault="00A155B7" w:rsidP="00A155B7">
      <w:pPr>
        <w:contextualSpacing/>
      </w:pPr>
      <w:r w:rsidRPr="00C93606">
        <w:tab/>
        <w:t>unsigned short</w:t>
      </w:r>
      <w:r w:rsidRPr="00C93606">
        <w:tab/>
        <w:t>nId;</w:t>
      </w:r>
    </w:p>
    <w:p w:rsidR="00A155B7" w:rsidRPr="00C93606" w:rsidRDefault="00A155B7" w:rsidP="00A155B7">
      <w:pPr>
        <w:contextualSpacing/>
      </w:pPr>
      <w:r w:rsidRPr="00C93606">
        <w:tab/>
        <w:t>unsigned short</w:t>
      </w:r>
      <w:r w:rsidRPr="00C93606">
        <w:tab/>
        <w:t>nSequence;</w:t>
      </w:r>
    </w:p>
    <w:p w:rsidR="00A155B7" w:rsidRPr="00C93606" w:rsidRDefault="00A155B7" w:rsidP="00A155B7">
      <w:pPr>
        <w:contextualSpacing/>
      </w:pPr>
      <w:r w:rsidRPr="00C93606">
        <w:t>};</w:t>
      </w:r>
    </w:p>
    <w:p w:rsidR="00A155B7" w:rsidRPr="00C93606" w:rsidRDefault="00A155B7" w:rsidP="00A155B7">
      <w:pPr>
        <w:contextualSpacing/>
      </w:pPr>
    </w:p>
    <w:p w:rsidR="00A155B7" w:rsidRPr="00C93606" w:rsidRDefault="00A155B7" w:rsidP="00A155B7">
      <w:pPr>
        <w:contextualSpacing/>
      </w:pPr>
      <w:r w:rsidRPr="00C93606">
        <w:t>struct IPheader{</w:t>
      </w:r>
    </w:p>
    <w:p w:rsidR="00A155B7" w:rsidRPr="00C93606" w:rsidRDefault="00A155B7" w:rsidP="00A155B7">
      <w:pPr>
        <w:contextualSpacing/>
      </w:pPr>
      <w:r w:rsidRPr="00C93606">
        <w:t xml:space="preserve">    unsigned char</w:t>
      </w:r>
      <w:r w:rsidRPr="00C93606">
        <w:tab/>
        <w:t>byVerLen;</w:t>
      </w:r>
    </w:p>
    <w:p w:rsidR="00A155B7" w:rsidRPr="00C93606" w:rsidRDefault="00A155B7" w:rsidP="00A155B7">
      <w:pPr>
        <w:contextualSpacing/>
      </w:pPr>
      <w:r w:rsidRPr="00C93606">
        <w:t xml:space="preserve">    unsigned char</w:t>
      </w:r>
      <w:r w:rsidRPr="00C93606">
        <w:tab/>
        <w:t>byTos;</w:t>
      </w:r>
    </w:p>
    <w:p w:rsidR="00A155B7" w:rsidRPr="00C93606" w:rsidRDefault="00A155B7" w:rsidP="00A155B7">
      <w:pPr>
        <w:contextualSpacing/>
      </w:pPr>
      <w:r w:rsidRPr="00C93606">
        <w:t xml:space="preserve">    unsigned short</w:t>
      </w:r>
      <w:r w:rsidRPr="00C93606">
        <w:tab/>
        <w:t>nTotalLength;</w:t>
      </w:r>
    </w:p>
    <w:p w:rsidR="00A155B7" w:rsidRPr="00C93606" w:rsidRDefault="00A155B7" w:rsidP="00A155B7">
      <w:pPr>
        <w:contextualSpacing/>
      </w:pPr>
      <w:r w:rsidRPr="00C93606">
        <w:t xml:space="preserve">    unsigned short</w:t>
      </w:r>
      <w:r w:rsidRPr="00C93606">
        <w:tab/>
        <w:t>nId;</w:t>
      </w:r>
    </w:p>
    <w:p w:rsidR="00A155B7" w:rsidRPr="00C93606" w:rsidRDefault="00A155B7" w:rsidP="00A155B7">
      <w:pPr>
        <w:contextualSpacing/>
      </w:pPr>
      <w:r w:rsidRPr="00C93606">
        <w:t xml:space="preserve">    unsigned short</w:t>
      </w:r>
      <w:r w:rsidRPr="00C93606">
        <w:tab/>
        <w:t>nOffset;</w:t>
      </w:r>
    </w:p>
    <w:p w:rsidR="00A155B7" w:rsidRPr="00C93606" w:rsidRDefault="00A155B7" w:rsidP="00A155B7">
      <w:pPr>
        <w:contextualSpacing/>
      </w:pPr>
      <w:r w:rsidRPr="00C93606">
        <w:t xml:space="preserve">    unsigned char</w:t>
      </w:r>
      <w:r w:rsidRPr="00C93606">
        <w:tab/>
        <w:t>byTtl;</w:t>
      </w:r>
    </w:p>
    <w:p w:rsidR="00A155B7" w:rsidRPr="00C93606" w:rsidRDefault="00A155B7" w:rsidP="00A155B7">
      <w:pPr>
        <w:contextualSpacing/>
      </w:pPr>
      <w:r w:rsidRPr="00C93606">
        <w:t xml:space="preserve">    unsigned char</w:t>
      </w:r>
      <w:r w:rsidRPr="00C93606">
        <w:tab/>
        <w:t>byProtocol;</w:t>
      </w:r>
    </w:p>
    <w:p w:rsidR="00A155B7" w:rsidRPr="00C93606" w:rsidRDefault="00A155B7" w:rsidP="00A155B7">
      <w:pPr>
        <w:contextualSpacing/>
      </w:pPr>
      <w:r w:rsidRPr="00C93606">
        <w:t xml:space="preserve">    unsigned short</w:t>
      </w:r>
      <w:r w:rsidRPr="00C93606">
        <w:tab/>
        <w:t>nChecksum;</w:t>
      </w:r>
    </w:p>
    <w:p w:rsidR="00A155B7" w:rsidRPr="00C93606" w:rsidRDefault="00A155B7" w:rsidP="00A155B7">
      <w:pPr>
        <w:contextualSpacing/>
      </w:pPr>
      <w:r w:rsidRPr="00C93606">
        <w:t xml:space="preserve">    unsigned int</w:t>
      </w:r>
      <w:r w:rsidRPr="00C93606">
        <w:tab/>
        <w:t>nSrcAddr;</w:t>
      </w:r>
    </w:p>
    <w:p w:rsidR="00A155B7" w:rsidRPr="00C93606" w:rsidRDefault="00A155B7" w:rsidP="00A155B7">
      <w:pPr>
        <w:contextualSpacing/>
      </w:pPr>
      <w:r w:rsidRPr="00C93606">
        <w:t xml:space="preserve">    unsigned int</w:t>
      </w:r>
      <w:r w:rsidRPr="00C93606">
        <w:tab/>
        <w:t>nDestAddr;</w:t>
      </w:r>
    </w:p>
    <w:p w:rsidR="00A155B7" w:rsidRPr="00C93606" w:rsidRDefault="00A155B7" w:rsidP="00A155B7">
      <w:pPr>
        <w:contextualSpacing/>
      </w:pPr>
      <w:r w:rsidRPr="00C93606">
        <w:t>};</w:t>
      </w:r>
    </w:p>
    <w:p w:rsidR="00A155B7" w:rsidRPr="00C93606" w:rsidRDefault="00A155B7" w:rsidP="00A155B7">
      <w:pPr>
        <w:contextualSpacing/>
      </w:pPr>
    </w:p>
    <w:p w:rsidR="00A155B7" w:rsidRPr="00C93606" w:rsidRDefault="00A155B7" w:rsidP="00A155B7">
      <w:pPr>
        <w:contextualSpacing/>
      </w:pPr>
      <w:r w:rsidRPr="00C93606">
        <w:t>class target{</w:t>
      </w:r>
    </w:p>
    <w:p w:rsidR="00A155B7" w:rsidRPr="00C93606" w:rsidRDefault="00A155B7" w:rsidP="00A155B7">
      <w:pPr>
        <w:contextualSpacing/>
      </w:pPr>
      <w:r w:rsidRPr="00C93606">
        <w:tab/>
        <w:t>public: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int nSequence = 0;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int nTimeOut = 5000;</w:t>
      </w:r>
      <w:r w:rsidRPr="00C93606">
        <w:tab/>
        <w:t>//Request time out for echo request (in milliseconds)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int nMessageSize = 32;</w:t>
      </w:r>
      <w:r w:rsidRPr="00C93606">
        <w:tab/>
        <w:t>//The message size that the ICMP echo request should carry with it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int nCount = 4;</w:t>
      </w:r>
      <w:r w:rsidRPr="00C93606">
        <w:tab/>
        <w:t>//Number of times the request has to be send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string szRemoteIP, szRemoteHost;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char* SendBuffer=NULL;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target(){}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target(int argc, char** argv){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if(argc&gt;=2) szRemoteHost=string(argv [1]); else szRemoteHost=string("www.google.com");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//get param;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switch(argc){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case 5: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nTimeOut = atoi (argv [4]);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cout&lt;&lt;"\nargc="&lt;&lt;argc&lt;&lt;" nTimeOut="&lt;&lt;nTimeOut;</w:t>
      </w:r>
    </w:p>
    <w:p w:rsidR="00A155B7" w:rsidRPr="00C93606" w:rsidRDefault="00A155B7" w:rsidP="00A155B7">
      <w:pPr>
        <w:contextualSpacing/>
      </w:pPr>
      <w:r w:rsidRPr="00C93606">
        <w:lastRenderedPageBreak/>
        <w:tab/>
      </w:r>
      <w:r w:rsidRPr="00C93606">
        <w:tab/>
      </w:r>
      <w:r w:rsidRPr="00C93606">
        <w:tab/>
      </w:r>
      <w:r w:rsidRPr="00C93606">
        <w:tab/>
        <w:t>case 4: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nMessageSize = atoi (argv [3]);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cout&lt;&lt;"\nargc="&lt;&lt;argc&lt;&lt;" nMessageSize="&lt;&lt;nMessageSize;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case 3: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nCount = atoi (argv [2]);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cout&lt;&lt;"\nargc="&lt;&lt;argc&lt;&lt;" nCount="&lt;&lt;nCount;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int virtual png(){}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bool virtual Initialize(){}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bool virtual UnInitialize(){}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bool ResolveIP (string&amp; szRemoteHost, string&amp; szIPAddress){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hostent *pHostent = gethostbyname (szRemoteHost.c_str());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if (pHostent == NULL){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cerr &lt;&lt; endl &lt;&lt; "An error occured in gethostbyname operation: WSAGetLastError () = ";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#ifdef _WIN32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 xml:space="preserve"> cout&lt;&lt; WSAGetLastError () &lt;&lt; endl;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#endif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return false;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szIPAddress=string(pHostent-&gt;h_addr_list[0]);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return true;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unsigned short CalcChecksum (unsigned char *pBuffer, int nLen){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//Checksum for ICMP is calculated in the same way as for IP header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//This code was taken from: http://www.netfor2.com/ipsum.htm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unsigned short nWord;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unsigned int nSum = 0;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int i;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//Make 16 bit words out of every two adjacent 8 bit words in the packet and add them up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for (i = 0; i &lt; nLen; i = i + 2)</w:t>
      </w:r>
      <w:r w:rsidRPr="00C93606">
        <w:tab/>
        <w:t>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nWord =((pBuffer [i] &lt;&lt; 8)&amp; 0xFF00) + (pBuffer [i + 1] &amp; 0xFF);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nSum = nSum + (unsigned int)nWord;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//Take only 16 bits out of the 32 bit sum and add up the carries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while (nSum &gt;&gt; 16)</w:t>
      </w:r>
      <w:r w:rsidRPr="00C93606">
        <w:tab/>
        <w:t>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nSum = (nSum &amp; 0xFFFF) + (nSum &gt;&gt; 16);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//One's complement the result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nSum = ~nSum;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return ((unsigned short) nSum);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bool ValidateChecksum (unsigned char *pBuffer, int nLen){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unsigned short nWord;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unsigned int nSum = 0;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int i;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//Make 16 bit words out of every two adjacent 8 bit words in the packet and add them up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for (i = 0; i &lt; nLen; i = i + 2)</w:t>
      </w:r>
      <w:r w:rsidRPr="00C93606">
        <w:tab/>
        <w:t>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nWord =((pBuffer [i] &lt;&lt; 8)&amp; 0xFF00) + (pBuffer [i + 1] &amp; 0xFF);</w:t>
      </w:r>
    </w:p>
    <w:p w:rsidR="00A155B7" w:rsidRPr="00C93606" w:rsidRDefault="00A155B7" w:rsidP="00A155B7">
      <w:pPr>
        <w:contextualSpacing/>
      </w:pPr>
      <w:r w:rsidRPr="00C93606">
        <w:lastRenderedPageBreak/>
        <w:tab/>
      </w:r>
      <w:r w:rsidRPr="00C93606">
        <w:tab/>
      </w:r>
      <w:r w:rsidRPr="00C93606">
        <w:tab/>
      </w:r>
      <w:r w:rsidRPr="00C93606">
        <w:tab/>
        <w:t>nSum = nSum + (unsigned int)nWord;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//Take only 16 bits out of the 32 bit sum and add up the carries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while (nSum &gt;&gt; 16)</w:t>
      </w:r>
      <w:r w:rsidRPr="00C93606">
        <w:tab/>
        <w:t>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nSum = (nSum &amp; 0xFFFF) + (nSum &gt;&gt; 16);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//To validate the checksum on the received message we don't complement the sum of one's complement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//One's complement the result nSum = ~nSum;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//The sum of one's complement should be 0xFFFF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return ((unsigned short)nSum == 0xFFFF);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>};</w:t>
      </w:r>
    </w:p>
    <w:p w:rsidR="00A155B7" w:rsidRPr="00C93606" w:rsidRDefault="00A155B7" w:rsidP="00A155B7">
      <w:pPr>
        <w:contextualSpacing/>
      </w:pPr>
    </w:p>
    <w:p w:rsidR="00A155B7" w:rsidRPr="00C93606" w:rsidRDefault="00A155B7" w:rsidP="00A155B7">
      <w:pPr>
        <w:contextualSpacing/>
      </w:pPr>
      <w:r w:rsidRPr="00C93606">
        <w:t>class intf{</w:t>
      </w:r>
    </w:p>
    <w:p w:rsidR="00A155B7" w:rsidRPr="00C93606" w:rsidRDefault="00A155B7" w:rsidP="00A155B7">
      <w:pPr>
        <w:contextualSpacing/>
      </w:pPr>
      <w:r w:rsidRPr="00C93606">
        <w:tab/>
        <w:t>public: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target tgp;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bool ret=0;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intf(int argc, char** argv){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if (argc &gt; 5){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PrintUsage (); ret=1;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else tgp=target(argc,argv);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void PrintUsage (){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cout &lt;&lt; "Usage: ping r n b t" &lt;&lt; endl &lt;&lt; endl;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cout &lt;&lt; "  r - Remote host" &lt;&lt; endl;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cout &lt;&lt; "  n - Number of echo requests to send" &lt;&lt; endl;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cout &lt;&lt; "  b - Bytes to send" &lt;&lt; endl;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cout &lt;&lt; "  t - Timeout after these many milliseconds" &lt;&lt; endl &lt;&lt; endl;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cout &lt;&lt; "\rping microsoft.com 4 32 4000" &lt;&lt; endl &lt;&lt; endl;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>};</w:t>
      </w:r>
    </w:p>
    <w:p w:rsidR="00A155B7" w:rsidRPr="00C93606" w:rsidRDefault="00A155B7" w:rsidP="00A155B7">
      <w:pPr>
        <w:contextualSpacing/>
      </w:pPr>
    </w:p>
    <w:p w:rsidR="00A155B7" w:rsidRPr="00C93606" w:rsidRDefault="00A155B7" w:rsidP="00A155B7">
      <w:pPr>
        <w:contextualSpacing/>
      </w:pPr>
      <w:r w:rsidRPr="00C93606">
        <w:t>class wadaptee{</w:t>
      </w:r>
    </w:p>
    <w:p w:rsidR="00A155B7" w:rsidRPr="00C93606" w:rsidRDefault="00A155B7" w:rsidP="00A155B7">
      <w:pPr>
        <w:contextualSpacing/>
      </w:pPr>
      <w:r w:rsidRPr="00C93606">
        <w:tab/>
        <w:t>public: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void wr(){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cout&lt;&lt;"\n\nit is _WIN32\n";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>};</w:t>
      </w:r>
    </w:p>
    <w:p w:rsidR="00A155B7" w:rsidRPr="00C93606" w:rsidRDefault="00A155B7" w:rsidP="00A155B7">
      <w:pPr>
        <w:contextualSpacing/>
      </w:pPr>
    </w:p>
    <w:p w:rsidR="00A155B7" w:rsidRPr="00C93606" w:rsidRDefault="00A155B7" w:rsidP="00A155B7">
      <w:pPr>
        <w:contextualSpacing/>
      </w:pPr>
      <w:r w:rsidRPr="00C93606">
        <w:t>class ladaptee{</w:t>
      </w:r>
    </w:p>
    <w:p w:rsidR="00A155B7" w:rsidRPr="00C93606" w:rsidRDefault="00A155B7" w:rsidP="00A155B7">
      <w:pPr>
        <w:contextualSpacing/>
      </w:pPr>
      <w:r w:rsidRPr="00C93606">
        <w:tab/>
        <w:t>public: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void wr(){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cout&lt;&lt;"\n\nit is __linux__\n";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>};</w:t>
      </w:r>
    </w:p>
    <w:p w:rsidR="00A155B7" w:rsidRPr="00C93606" w:rsidRDefault="00A155B7" w:rsidP="00A155B7">
      <w:pPr>
        <w:contextualSpacing/>
      </w:pPr>
    </w:p>
    <w:p w:rsidR="00A155B7" w:rsidRPr="00C93606" w:rsidRDefault="00A155B7" w:rsidP="00A155B7">
      <w:pPr>
        <w:contextualSpacing/>
      </w:pPr>
      <w:r w:rsidRPr="00C93606">
        <w:t>#ifdef _WIN32</w:t>
      </w:r>
    </w:p>
    <w:p w:rsidR="00A155B7" w:rsidRPr="00C93606" w:rsidRDefault="00A155B7" w:rsidP="00A155B7">
      <w:pPr>
        <w:contextualSpacing/>
      </w:pPr>
      <w:r w:rsidRPr="00C93606">
        <w:t>class cw: public target{</w:t>
      </w:r>
    </w:p>
    <w:p w:rsidR="00A155B7" w:rsidRPr="00C93606" w:rsidRDefault="00A155B7" w:rsidP="00A155B7">
      <w:pPr>
        <w:contextualSpacing/>
      </w:pPr>
      <w:r w:rsidRPr="00C93606">
        <w:tab/>
        <w:t>public: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wadaptee adt;</w:t>
      </w:r>
    </w:p>
    <w:p w:rsidR="00A155B7" w:rsidRPr="00C93606" w:rsidRDefault="00A155B7" w:rsidP="00A155B7">
      <w:pPr>
        <w:contextualSpacing/>
      </w:pPr>
      <w:r w:rsidRPr="00C93606">
        <w:lastRenderedPageBreak/>
        <w:tab/>
      </w:r>
      <w:r w:rsidRPr="00C93606">
        <w:tab/>
        <w:t>cw(target tg){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nSequence = tg.nSequence;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nTimeOut = tg.nTimeOut;</w:t>
      </w:r>
      <w:r w:rsidRPr="00C93606">
        <w:tab/>
        <w:t>//Request time out for echo request (in milliseconds)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nMessageSize = tg.nMessageSize;</w:t>
      </w:r>
      <w:r w:rsidRPr="00C93606">
        <w:tab/>
        <w:t>//The message size that the ICMP echo request should carry with it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nCount = tg.nCount;</w:t>
      </w:r>
      <w:r w:rsidRPr="00C93606">
        <w:tab/>
        <w:t>//Number of times the request has to be send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szRemoteIP=tg.szRemoteIP;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szRemoteHost=tg.szRemoteHost;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SendBuffer=tg.SendBuffer;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bool Initialize (){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WSADATA wsaData;//Initialize WinSock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if (WSAStartup (MAKEWORD (2, 2), &amp;wsaData) == SOCKET_ERROR)</w:t>
      </w:r>
      <w:r w:rsidRPr="00C93606">
        <w:tab/>
        <w:t>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cerr &lt;&lt; endl &lt;&lt; "An error occured in WSAStartup operation: " &lt;&lt; "WSAGetLastError () = " &lt;&lt; WSAGetLastError () &lt;&lt; endl;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return false;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srand(time(NULL)); //Seed the random number generator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return true;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bool UnInitialize (){</w:t>
      </w:r>
      <w:r w:rsidRPr="00C93606">
        <w:tab/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if (WSACleanup () == SOCKET_ERROR)</w:t>
      </w:r>
      <w:r w:rsidRPr="00C93606">
        <w:tab/>
        <w:t>{//Cleanup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cerr &lt;&lt; endl &lt;&lt; "An error occured in WSACleanup operation: WSAGetLastError () = " &lt;&lt; WSAGetLastError () &lt;&lt; endl;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return false;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return true;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int png(){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if (Initialize () == false){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return -1;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if (ResolveIP (szRemoteHost, szRemoteIP) == false){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cerr &lt;&lt; endl &lt;&lt; "Unable to resolve hostname" &lt;&lt; endl;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return -1;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in_addr in; in.s_addr = *(u_long *) szRemoteIP.c_str();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cout &lt;&lt; "\nPinging " &lt;&lt; szRemoteHost &lt;&lt; " [";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//#ifdef _WIN32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cout&lt;&lt;(usi)in.S_un.S_un_b.s_b1&lt;&lt;'.'&lt;&lt;(usi)in.S_un.S_un_b.s_b2&lt;&lt;'.'&lt;&lt;(usi)in.S_un.S_un_b.s_b3&lt;&lt;'.'&lt;&lt;(usi)in.S_un.S_un_b.s_b4;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/*#elif __linux__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cout&lt;&lt;inet_ntoa(in);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#endif*/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cout&lt;&lt; "] with " &lt;&lt; nMessageSize &lt;&lt; " bytes of data\n";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//create socet;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ICMPheader sendHdr; sendHdr.nId = htons (rand ());</w:t>
      </w:r>
      <w:r w:rsidRPr="00C93606">
        <w:tab/>
        <w:t>//Set the transaction Id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//#ifdef _WIN32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SOCKET sock;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/*#elif __linux__</w:t>
      </w:r>
    </w:p>
    <w:p w:rsidR="00A155B7" w:rsidRPr="00C93606" w:rsidRDefault="00A155B7" w:rsidP="00A155B7">
      <w:pPr>
        <w:contextualSpacing/>
      </w:pPr>
      <w:r w:rsidRPr="00C93606">
        <w:lastRenderedPageBreak/>
        <w:tab/>
      </w:r>
      <w:r w:rsidRPr="00C93606">
        <w:tab/>
      </w:r>
      <w:r w:rsidRPr="00C93606">
        <w:tab/>
        <w:t>int sock;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#endif*/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sock= socket (AF_INET, SOCK_RAW, IPPROTO_ICMP);</w:t>
      </w:r>
      <w:r w:rsidRPr="00C93606">
        <w:tab/>
        <w:t>//Create a raw socket which will use ICMP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sockaddr_in dest; memset(&amp;dest, 0, sizeof(dest));//Dest address to send the ICMP request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memcpy(&amp;(dest.sin_addr), szRemoteIP.c_str(),sizeof(szRemoteIP.c_str()));//dest.sin_addr.S_un.S_addr = inet_addr (szRemoteIP.c_str());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dest.sin_family = AF_INET;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int nResult = 0; chrono::time_point&lt;std::chrono::system_clock&gt; tsend, trecv;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//fd_set fdRead; SYSTEMTIME timeSend, timeRecv;//TODO;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int nTotalRoundTripTime = 0, nMaxRoundTripTime = 0, nMinRoundTripTime = -1;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int nPacketsSent = 0, nPacketsReceived = 0;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//timeval timeInterval = {0, 0}; timeInterval.tv_usec = nTimeOut * 1000;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while (nPacketsSent &lt; nCount){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//create ICMP message;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SendBuffer = new char [sizeof (ICMPheader) + nMessageSize];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sendHdr.byType = 8;</w:t>
      </w:r>
      <w:r w:rsidRPr="00C93606">
        <w:tab/>
        <w:t>//Eight for ICMP echo message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sendHdr.byCode = 0;</w:t>
      </w:r>
      <w:r w:rsidRPr="00C93606">
        <w:tab/>
        <w:t>//Zero for ICMP echo and reply messages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sendHdr.nChecksum = 0;</w:t>
      </w:r>
      <w:r w:rsidRPr="00C93606">
        <w:tab/>
        <w:t>//Checksum is calculated later on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sendHdr.nSequence = htons (nSequence++);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memcpy(SendBuffer,&amp;sendHdr,sizeof(ICMPheader));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memset(SendBuffer+sizeof (ICMPheader),0,nMessageSize);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//Calculate checksum over ICMP header and message data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sendHdr.nChecksum = htons (CalcChecksum ((unsigned char*)SendBuffer, sizeof (ICMPheader) + nMessageSize));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memcpy(SendBuffer,&amp;sendHdr,sizeof(ICMPheader));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//send;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tsend=chrono::system_clock::now();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nResult = sendto (sock, SendBuffer, sizeof (ICMPheader) + nMessageSize, 0, (struct sockaddr*)&amp;dest, sizeof (sockaddr_in));</w:t>
      </w:r>
      <w:r w:rsidRPr="00C93606">
        <w:tab/>
      </w:r>
      <w:r w:rsidRPr="00C93606">
        <w:tab/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nPacketsSent++;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auto sckerr=SOCKET_ERROR;//gserrv();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if (nResult == sckerr){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cerr &lt;&lt; endl &lt;&lt; "An error occured in sendto operation: " &lt;&lt; "WSAGetLastError () = ";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//#ifdef _WIN32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 xml:space="preserve"> cout&lt;&lt; WSAGetLastError () &lt;&lt; endl; UnInitialize ();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//#endif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delete []SendBuffer;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return -1;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}</w:t>
      </w:r>
      <w:r w:rsidRPr="00C93606">
        <w:tab/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//recieve;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chrono::duration&lt;double,milli&gt; ds=chrono::system_clock::now()-tsend;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if (nResult&gt;0 &amp;&amp; ds.count()&lt;=((double)nTimeOut)){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unsigned char *RecvBuffer = new unsigned char [1500];//Allocate a large buffer to store the response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if ((nResult = recvfrom (sock, (char*)RecvBuffer, 1500, 0, 0, 0))== sckerr){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cerr&lt;&lt;"\nAn error occured in recvfrom operation: " &lt;&lt; "WSAGetLastError () = ";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//#ifdef _WIN32</w:t>
      </w:r>
    </w:p>
    <w:p w:rsidR="00A155B7" w:rsidRPr="00C93606" w:rsidRDefault="00A155B7" w:rsidP="00A155B7">
      <w:pPr>
        <w:contextualSpacing/>
      </w:pPr>
      <w:r w:rsidRPr="00C93606">
        <w:lastRenderedPageBreak/>
        <w:tab/>
      </w:r>
      <w:r w:rsidRPr="00C93606">
        <w:tab/>
      </w:r>
      <w:r w:rsidRPr="00C93606">
        <w:tab/>
      </w:r>
      <w:r w:rsidRPr="00C93606">
        <w:tab/>
        <w:t xml:space="preserve"> cout&lt;&lt; WSAGetLastError () &lt;&lt; endl; UnInitialize ();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//#endif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delete []SendBuffer;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delete []RecvBuffer;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return -1;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trecv=chrono::system_clock::now();//::GetSystemTime (&amp;timeRecv);//TODO;//Get the time at which response is received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ICMPheader recvHdr;//We got a response so we construct the ICMP header and message out of it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IPheader ipHdr;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unsigned char *ICMPbuffer= RecvBuffer + sizeof(IPheader);//The response includes the IP header as well,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//so we move 20 bytes ahead to read the ICMP header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int nICMPmsgLen = nResult - sizeof(IPheader); //ICMP message length is calculated by subtracting the IP header size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//from the total bytes received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memcpy(&amp;recvHdr,ICMPbuffer,sizeof(ICMPheader));//Construct the ICMP header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memcpy(&amp;ipHdr,RecvBuffer,sizeof(IPheader));//Construct the IP header from the response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recvHdr.nChecksum = ntohs (recvHdr.nChecksum);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//check</w:t>
      </w:r>
      <w:r w:rsidRPr="00C93606">
        <w:tab/>
      </w:r>
      <w:r w:rsidRPr="00C93606">
        <w:tab/>
      </w:r>
      <w:r w:rsidRPr="00C93606">
        <w:tab/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if (recvHdr.byType == 0 &amp;&amp;//Check if the response is an echo reply, transaction ID and sequence number are same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recvHdr.nId == sendHdr.nId &amp;&amp; recvHdr.nSequence == sendHdr.nSequence &amp;&amp;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ValidateChecksum (ICMPbuffer, nICMPmsgLen)  &amp;&amp; //as for the request, and that the checksum is correct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memcmp(SendBuffer+sizeof(ICMPheader),RecvBuffer+sizeof(ICMPheader)+sizeof(IPheader),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nResult-sizeof(ICMPheader)-sizeof(IPheader))==0){//All's OK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/*int nSec = timeRecv.wSecond - timeSend.wSecond;//TODO;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if (nSec &lt; 0){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nSec = nSec + 60;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}*/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//int nMilliSec = abs (timeRecv.wMilliseconds - timeSend.wMilliseconds);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chrono::duration&lt;double,milli&gt; rtt=trecv-tsend;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//int nRoundTripTime=abs (nSec * 1000 - nMilliSec);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 xml:space="preserve">cout &lt;&lt; "Reply " &lt;&lt; nPacketsReceived &lt;&lt; ": bytes = " &lt;&lt; nResult - sizeof (ICMPheader) - sizeof (IPheader) 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&lt;&lt; ", time = " &lt;&lt; rtt.count() &lt;&lt; "ms, TTL = " &lt;&lt; (int)ipHdr.byTtl &lt;&lt; endl;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nTotalRoundTripTime = nTotalRoundTripTime + rtt.count();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if (nMinRoundTripTime == -1){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nMinRoundTripTime = rtt.count();;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nMaxRoundTripTime = rtt.count();;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else if (rtt.count()&lt; nMinRoundTripTime){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nMinRoundTripTime = rtt.count();;</w:t>
      </w:r>
    </w:p>
    <w:p w:rsidR="00A155B7" w:rsidRPr="00C93606" w:rsidRDefault="00A155B7" w:rsidP="00A155B7">
      <w:pPr>
        <w:contextualSpacing/>
      </w:pPr>
      <w:r w:rsidRPr="00C93606">
        <w:lastRenderedPageBreak/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else if (rtt.count()&gt; nMaxRoundTripTime){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nMaxRoundTripTime = rtt.count();;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++nPacketsReceived;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else{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cout &lt;&lt; "The echo reply is not correct!" &lt;&lt; endl;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delete []RecvBuffer;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else{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cout &lt;&lt; "Request timed out." &lt;&lt; endl;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delete []SendBuffer;</w:t>
      </w:r>
      <w:r w:rsidRPr="00C93606">
        <w:tab/>
      </w:r>
      <w:r w:rsidRPr="00C93606">
        <w:tab/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adt.wr();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>};</w:t>
      </w:r>
    </w:p>
    <w:p w:rsidR="00A155B7" w:rsidRPr="00C93606" w:rsidRDefault="00A155B7" w:rsidP="00A155B7">
      <w:pPr>
        <w:contextualSpacing/>
      </w:pPr>
      <w:r w:rsidRPr="00C93606">
        <w:t>#endif</w:t>
      </w:r>
    </w:p>
    <w:p w:rsidR="00A155B7" w:rsidRPr="00C93606" w:rsidRDefault="00A155B7" w:rsidP="00A155B7">
      <w:pPr>
        <w:contextualSpacing/>
      </w:pPr>
    </w:p>
    <w:p w:rsidR="00A155B7" w:rsidRPr="00C93606" w:rsidRDefault="00A155B7" w:rsidP="00A155B7">
      <w:pPr>
        <w:contextualSpacing/>
      </w:pPr>
      <w:r w:rsidRPr="00C93606">
        <w:t>class cl: public target{</w:t>
      </w:r>
    </w:p>
    <w:p w:rsidR="00A155B7" w:rsidRPr="00C93606" w:rsidRDefault="00A155B7" w:rsidP="00A155B7">
      <w:pPr>
        <w:contextualSpacing/>
      </w:pPr>
      <w:r w:rsidRPr="00C93606">
        <w:tab/>
        <w:t>public: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ladaptee adt;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cl(target tg){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nSequence = tg.nSequence;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nTimeOut = tg.nTimeOut;</w:t>
      </w:r>
      <w:r w:rsidRPr="00C93606">
        <w:tab/>
        <w:t>//Request time out for echo request (in milliseconds)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nMessageSize = tg.nMessageSize;</w:t>
      </w:r>
      <w:r w:rsidRPr="00C93606">
        <w:tab/>
        <w:t>//The message size that the ICMP echo request should carry with it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nCount = tg.nCount;</w:t>
      </w:r>
      <w:r w:rsidRPr="00C93606">
        <w:tab/>
        <w:t>//Number of times the request has to be send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szRemoteIP=tg.szRemoteIP;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szRemoteHost=tg.szRemoteHost;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SendBuffer=tg.SendBuffer;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int png(){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if (ResolveIP (szRemoteHost, szRemoteIP) == false){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cerr &lt;&lt; endl &lt;&lt; "Unable to resolve hostname" &lt;&lt; endl;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return -1;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in_addr in; in.s_addr = *(u_long *) szRemoteIP.c_str();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cout &lt;&lt; "\nPinging " &lt;&lt; szRemoteHost &lt;&lt; " [";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/*#ifdef _WIN32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cout&lt;&lt;(usi)in.S_un.S_un_b.s_b1&lt;&lt;'.'&lt;&lt;(usi)in.S_un.S_un_b.s_b2&lt;&lt;'.'&lt;&lt;(usi)in.S_un.S_un_b.s_b3&lt;&lt;'.'&lt;&lt;(usi)in.S_un.S_un_b.s_b4;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#elif __linux__*/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cout&lt;&lt;inet_ntoa(in);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//#endif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cout&lt;&lt; "] with " &lt;&lt; nMessageSize &lt;&lt; " bytes of data\n";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//create socet;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ICMPheader sendHdr; sendHdr.nId = htons (rand ());</w:t>
      </w:r>
      <w:r w:rsidRPr="00C93606">
        <w:tab/>
        <w:t>//Set the transaction Id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/*#ifdef _WIN32</w:t>
      </w:r>
    </w:p>
    <w:p w:rsidR="00A155B7" w:rsidRPr="00C93606" w:rsidRDefault="00A155B7" w:rsidP="00A155B7">
      <w:pPr>
        <w:contextualSpacing/>
      </w:pPr>
      <w:r w:rsidRPr="00C93606">
        <w:lastRenderedPageBreak/>
        <w:tab/>
      </w:r>
      <w:r w:rsidRPr="00C93606">
        <w:tab/>
      </w:r>
      <w:r w:rsidRPr="00C93606">
        <w:tab/>
        <w:t>SOCKET sock;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#elif __linux__*/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int sock;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//#endif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sock= socket (AF_INET, SOCK_RAW, IPPROTO_ICMP);</w:t>
      </w:r>
      <w:r w:rsidRPr="00C93606">
        <w:tab/>
        <w:t>//Create a raw socket which will use ICMP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sockaddr_in dest; memset(&amp;dest, 0, sizeof(dest));//Dest address to send the ICMP request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memcpy(&amp;(dest.sin_addr), szRemoteIP.c_str(),sizeof(szRemoteIP.c_str()));//dest.sin_addr.S_un.S_addr = inet_addr (szRemoteIP.c_str());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dest.sin_family = AF_INET;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int nResult = 0; chrono::time_point&lt;std::chrono::system_clock&gt; tsend, trecv;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//fd_set fdRead; SYSTEMTIME timeSend, timeRecv;//TODO;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int nTotalRoundTripTime = 0, nMaxRoundTripTime = 0, nMinRoundTripTime = -1;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int nPacketsSent = 0, nPacketsReceived = 0;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//timeval timeInterval = {0, 0}; timeInterval.tv_usec = nTimeOut * 1000;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while (nPacketsSent &lt; nCount){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//create ICMP message;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SendBuffer = new char [sizeof (ICMPheader) + nMessageSize];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sendHdr.byType = 8;</w:t>
      </w:r>
      <w:r w:rsidRPr="00C93606">
        <w:tab/>
        <w:t>//Eight for ICMP echo message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sendHdr.byCode = 0;</w:t>
      </w:r>
      <w:r w:rsidRPr="00C93606">
        <w:tab/>
        <w:t>//Zero for ICMP echo and reply messages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sendHdr.nChecksum = 0;</w:t>
      </w:r>
      <w:r w:rsidRPr="00C93606">
        <w:tab/>
        <w:t>//Checksum is calculated later on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sendHdr.nSequence = htons (nSequence++);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memcpy(SendBuffer,&amp;sendHdr,sizeof(ICMPheader));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memset(SendBuffer+sizeof (ICMPheader),0,nMessageSize);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//Calculate checksum over ICMP header and message data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sendHdr.nChecksum = htons (CalcChecksum ((unsigned char*)SendBuffer, sizeof (ICMPheader) + nMessageSize));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memcpy(SendBuffer,&amp;sendHdr,sizeof(ICMPheader));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//send;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tsend=chrono::system_clock::now();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nResult = sendto (sock, SendBuffer, sizeof (ICMPheader) + nMessageSize, 0, (struct sockaddr*)&amp;dest, sizeof (sockaddr_in));</w:t>
      </w:r>
      <w:r w:rsidRPr="00C93606">
        <w:tab/>
      </w:r>
      <w:r w:rsidRPr="00C93606">
        <w:tab/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nPacketsSent++;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auto sckerr=-1;//gserrv();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if (nResult == sckerr){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cerr &lt;&lt; endl &lt;&lt; "An error occured in sendto operation: " &lt;&lt; "WSAGetLastError () = ";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/*#ifdef _WIN32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 xml:space="preserve"> cout&lt;&lt; WSAGetLastError () &lt;&lt; endl; UnInitialize ();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#endif*/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delete []SendBuffer;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return -1;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}</w:t>
      </w:r>
      <w:r w:rsidRPr="00C93606">
        <w:tab/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//recieve;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chrono::duration&lt;double,milli&gt; ds=chrono::system_clock::now()-tsend;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if (nResult&gt;0 &amp;&amp; ds.count()&lt;=((double)nTimeOut)){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unsigned char *RecvBuffer = new unsigned char [1500];//Allocate a large buffer to store the response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if ((nResult = recvfrom (sock, (char*)RecvBuffer, 1500, 0, 0, 0))== sckerr){</w:t>
      </w:r>
    </w:p>
    <w:p w:rsidR="00A155B7" w:rsidRPr="00C93606" w:rsidRDefault="00A155B7" w:rsidP="00A155B7">
      <w:pPr>
        <w:contextualSpacing/>
      </w:pPr>
      <w:r w:rsidRPr="00C93606">
        <w:lastRenderedPageBreak/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cerr&lt;&lt;"\nAn error occured in recvfrom operation: " &lt;&lt; "WSAGetLastError () = ";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/*#ifdef _WIN32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 xml:space="preserve"> cout&lt;&lt; WSAGetLastError () &lt;&lt; endl; UnInitialize ();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#endif*/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delete []SendBuffer;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delete []RecvBuffer;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return -1;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trecv=chrono::system_clock::now();//::GetSystemTime (&amp;timeRecv);//TODO;//Get the time at which response is received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ICMPheader recvHdr;//We got a response so we construct the ICMP header and message out of it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IPheader ipHdr;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unsigned char *ICMPbuffer= RecvBuffer + sizeof(IPheader);//The response includes the IP header as well,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//so we move 20 bytes ahead to read the ICMP header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int nICMPmsgLen = nResult - sizeof(IPheader); //ICMP message length is calculated by subtracting the IP header size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//from the total bytes received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memcpy(&amp;recvHdr,ICMPbuffer,sizeof(ICMPheader));//Construct the ICMP header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memcpy(&amp;ipHdr,RecvBuffer,sizeof(IPheader));//Construct the IP header from the response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recvHdr.nChecksum = ntohs (recvHdr.nChecksum);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//check</w:t>
      </w:r>
      <w:r w:rsidRPr="00C93606">
        <w:tab/>
      </w:r>
      <w:r w:rsidRPr="00C93606">
        <w:tab/>
      </w:r>
      <w:r w:rsidRPr="00C93606">
        <w:tab/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if (recvHdr.byType == 0 &amp;&amp;//Check if the response is an echo reply, transaction ID and sequence number are same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recvHdr.nId == sendHdr.nId &amp;&amp; recvHdr.nSequence == sendHdr.nSequence &amp;&amp;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ValidateChecksum (ICMPbuffer, nICMPmsgLen)  &amp;&amp; //as for the request, and that the checksum is correct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memcmp(SendBuffer+sizeof(ICMPheader),RecvBuffer+sizeof(ICMPheader)+sizeof(IPheader),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nResult-sizeof(ICMPheader)-sizeof(IPheader))==0){//All's OK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/*int nSec = timeRecv.wSecond - timeSend.wSecond;//TODO;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if (nSec &lt; 0){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nSec = nSec + 60;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}*/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//int nMilliSec = abs (timeRecv.wMilliseconds - timeSend.wMilliseconds);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chrono::duration&lt;double,milli&gt; rtt=trecv-tsend;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//int nRoundTripTime=abs (nSec * 1000 - nMilliSec);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 xml:space="preserve">cout &lt;&lt; "Reply " &lt;&lt; nPacketsReceived &lt;&lt; ": bytes = " &lt;&lt; nResult - sizeof (ICMPheader) - sizeof (IPheader) 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&lt;&lt; ", time = " &lt;&lt; rtt.count() &lt;&lt; "ms, TTL = " &lt;&lt; (int)ipHdr.byTtl &lt;&lt; endl;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nTotalRoundTripTime = nTotalRoundTripTime + rtt.count();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if (nMinRoundTripTime == -1){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nMinRoundTripTime = rtt.count();;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nMaxRoundTripTime = rtt.count();;</w:t>
      </w:r>
    </w:p>
    <w:p w:rsidR="00A155B7" w:rsidRPr="00C93606" w:rsidRDefault="00A155B7" w:rsidP="00A155B7">
      <w:pPr>
        <w:contextualSpacing/>
      </w:pPr>
      <w:r w:rsidRPr="00C93606">
        <w:lastRenderedPageBreak/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else if (rtt.count()&lt; nMinRoundTripTime){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nMinRoundTripTime = rtt.count();;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else if (rtt.count()&gt; nMaxRoundTripTime){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nMaxRoundTripTime = rtt.count();;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++nPacketsReceived;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else{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cout &lt;&lt; "The echo reply is not correct!" &lt;&lt; endl;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delete []RecvBuffer;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else{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</w:r>
      <w:r w:rsidRPr="00C93606">
        <w:tab/>
        <w:t>cout &lt;&lt; "Request timed out." &lt;&lt; endl;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</w:r>
      <w:r w:rsidRPr="00C93606">
        <w:tab/>
        <w:t>delete []SendBuffer;</w:t>
      </w:r>
      <w:r w:rsidRPr="00C93606">
        <w:tab/>
      </w:r>
      <w:r w:rsidRPr="00C93606">
        <w:tab/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</w:r>
      <w:r w:rsidRPr="00C93606">
        <w:tab/>
        <w:t>adt.wr();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}</w:t>
      </w:r>
    </w:p>
    <w:p w:rsidR="00A155B7" w:rsidRPr="00C93606" w:rsidRDefault="00A155B7" w:rsidP="00A155B7">
      <w:pPr>
        <w:contextualSpacing/>
      </w:pPr>
      <w:r w:rsidRPr="00C93606">
        <w:t>};</w:t>
      </w:r>
    </w:p>
    <w:p w:rsidR="00A155B7" w:rsidRPr="00C93606" w:rsidRDefault="00A155B7" w:rsidP="00A155B7">
      <w:pPr>
        <w:contextualSpacing/>
      </w:pPr>
    </w:p>
    <w:p w:rsidR="00A155B7" w:rsidRPr="00C93606" w:rsidRDefault="00A155B7" w:rsidP="00A155B7">
      <w:pPr>
        <w:contextualSpacing/>
      </w:pPr>
      <w:r w:rsidRPr="00C93606">
        <w:t>auto getpng(intf&amp; intrfc){</w:t>
      </w:r>
    </w:p>
    <w:p w:rsidR="00A155B7" w:rsidRPr="00C93606" w:rsidRDefault="00A155B7" w:rsidP="00A155B7">
      <w:pPr>
        <w:contextualSpacing/>
      </w:pPr>
      <w:r w:rsidRPr="00C93606">
        <w:tab/>
        <w:t>#ifdef _WIN32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cw ifptr=intrfc.tgp;</w:t>
      </w:r>
    </w:p>
    <w:p w:rsidR="00A155B7" w:rsidRPr="00C93606" w:rsidRDefault="00A155B7" w:rsidP="00A155B7">
      <w:pPr>
        <w:contextualSpacing/>
      </w:pPr>
      <w:r w:rsidRPr="00C93606">
        <w:tab/>
        <w:t>#elif __linux__</w:t>
      </w:r>
    </w:p>
    <w:p w:rsidR="00A155B7" w:rsidRPr="00C93606" w:rsidRDefault="00A155B7" w:rsidP="00A155B7">
      <w:pPr>
        <w:contextualSpacing/>
      </w:pPr>
      <w:r w:rsidRPr="00C93606">
        <w:tab/>
      </w:r>
      <w:r w:rsidRPr="00C93606">
        <w:tab/>
        <w:t>cl ifptr=intrfc.tgp;</w:t>
      </w:r>
    </w:p>
    <w:p w:rsidR="00A155B7" w:rsidRPr="00C93606" w:rsidRDefault="00A155B7" w:rsidP="00A155B7">
      <w:pPr>
        <w:contextualSpacing/>
      </w:pPr>
      <w:r w:rsidRPr="00C93606">
        <w:tab/>
        <w:t>#endif</w:t>
      </w:r>
    </w:p>
    <w:p w:rsidR="00A155B7" w:rsidRPr="00C93606" w:rsidRDefault="00A155B7" w:rsidP="00A155B7">
      <w:pPr>
        <w:contextualSpacing/>
      </w:pPr>
      <w:r w:rsidRPr="00C93606">
        <w:tab/>
        <w:t>return ifptr;</w:t>
      </w:r>
    </w:p>
    <w:p w:rsidR="00A155B7" w:rsidRPr="00C93606" w:rsidRDefault="00A155B7" w:rsidP="00A155B7">
      <w:pPr>
        <w:contextualSpacing/>
      </w:pPr>
      <w:r w:rsidRPr="00C93606">
        <w:t>}</w:t>
      </w:r>
    </w:p>
    <w:p w:rsidR="00A155B7" w:rsidRPr="00C93606" w:rsidRDefault="00A155B7" w:rsidP="00A155B7">
      <w:pPr>
        <w:contextualSpacing/>
      </w:pPr>
    </w:p>
    <w:p w:rsidR="00A155B7" w:rsidRPr="00C93606" w:rsidRDefault="00A155B7" w:rsidP="00A155B7">
      <w:pPr>
        <w:contextualSpacing/>
      </w:pPr>
      <w:r w:rsidRPr="00C93606">
        <w:t>int main(int argc, char** argv){</w:t>
      </w:r>
    </w:p>
    <w:p w:rsidR="00A155B7" w:rsidRPr="00C93606" w:rsidRDefault="00A155B7" w:rsidP="00A155B7">
      <w:pPr>
        <w:contextualSpacing/>
      </w:pPr>
      <w:r w:rsidRPr="00C93606">
        <w:tab/>
        <w:t>intf intrfc(argc,argv);</w:t>
      </w:r>
    </w:p>
    <w:p w:rsidR="00A155B7" w:rsidRPr="00C93606" w:rsidRDefault="00A155B7" w:rsidP="00A155B7">
      <w:pPr>
        <w:contextualSpacing/>
      </w:pPr>
      <w:r w:rsidRPr="00C93606">
        <w:tab/>
        <w:t>if(intrfc.ret==1) return 0;</w:t>
      </w:r>
    </w:p>
    <w:p w:rsidR="00A155B7" w:rsidRPr="00C93606" w:rsidRDefault="00A155B7" w:rsidP="00A155B7">
      <w:pPr>
        <w:contextualSpacing/>
      </w:pPr>
      <w:r w:rsidRPr="00C93606">
        <w:tab/>
        <w:t>auto finpng=getpng(intrfc);</w:t>
      </w:r>
    </w:p>
    <w:p w:rsidR="00A155B7" w:rsidRPr="00C93606" w:rsidRDefault="00A155B7" w:rsidP="00A155B7">
      <w:pPr>
        <w:contextualSpacing/>
      </w:pPr>
      <w:r w:rsidRPr="00C93606">
        <w:tab/>
        <w:t>finpng.png();</w:t>
      </w:r>
    </w:p>
    <w:p w:rsidR="00A155B7" w:rsidRPr="00C93606" w:rsidRDefault="00A155B7" w:rsidP="00A155B7">
      <w:pPr>
        <w:contextualSpacing/>
      </w:pPr>
      <w:r w:rsidRPr="00C93606">
        <w:t>}</w:t>
      </w:r>
    </w:p>
    <w:p w:rsidR="00B76034" w:rsidRPr="00C93606" w:rsidRDefault="00A155B7" w:rsidP="003310D3">
      <w:pPr>
        <w:contextualSpacing/>
      </w:pPr>
      <w:r w:rsidRPr="00C93606">
        <w:t>Результат роботи:</w:t>
      </w:r>
    </w:p>
    <w:p w:rsidR="00A155B7" w:rsidRPr="00C93606" w:rsidRDefault="00A155B7" w:rsidP="003310D3">
      <w:pPr>
        <w:contextualSpacing/>
      </w:pPr>
      <w:r w:rsidRPr="00C93606">
        <w:rPr>
          <w:lang w:eastAsia="uk-UA"/>
        </w:rPr>
        <w:drawing>
          <wp:inline distT="0" distB="0" distL="0" distR="0" wp14:anchorId="3484B7E6" wp14:editId="628FB7A3">
            <wp:extent cx="5772150" cy="13780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0062" t="46056" r="57437" b="40143"/>
                    <a:stretch/>
                  </pic:blipFill>
                  <pic:spPr bwMode="auto">
                    <a:xfrm>
                      <a:off x="0" y="0"/>
                      <a:ext cx="5770995" cy="137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5B7" w:rsidRPr="00C93606" w:rsidRDefault="00A155B7" w:rsidP="003310D3">
      <w:pPr>
        <w:contextualSpacing/>
      </w:pPr>
      <w:r w:rsidRPr="00C93606">
        <w:rPr>
          <w:lang w:eastAsia="uk-UA"/>
        </w:rPr>
        <w:lastRenderedPageBreak/>
        <w:drawing>
          <wp:inline distT="0" distB="0" distL="0" distR="0" wp14:anchorId="3E84D430" wp14:editId="08CD0577">
            <wp:extent cx="5476875" cy="1466850"/>
            <wp:effectExtent l="0" t="0" r="0" b="0"/>
            <wp:docPr id="3" name="Рисунок 3" descr="C:\Users\Анжела\Downloads\jhfSnW5N0-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жела\Downloads\jhfSnW5N0-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44" t="69067" r="15012" b="11529"/>
                    <a:stretch/>
                  </pic:blipFill>
                  <pic:spPr bwMode="auto">
                    <a:xfrm>
                      <a:off x="0" y="0"/>
                      <a:ext cx="5479025" cy="146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10D3" w:rsidRPr="00C93606" w:rsidRDefault="00A155B7" w:rsidP="003310D3">
      <w:pPr>
        <w:contextualSpacing/>
      </w:pPr>
      <w:r w:rsidRPr="00C93606">
        <w:tab/>
        <w:t>Висновки: було розроблено крос-платформенну реалізацію команди ping. Використовувався паттерн Adapter.</w:t>
      </w:r>
      <w:r w:rsidR="00C93606" w:rsidRPr="00C93606">
        <w:t xml:space="preserve"> За необхідності додати модуль для інших операційних систем,необхідно додати новий subclass, котрий наслідує клас target, відповідний клас adaptee та доповнити необхідним кодом функцію getpng</w:t>
      </w:r>
      <w:r w:rsidR="00C93606">
        <w:t>().</w:t>
      </w:r>
      <w:bookmarkStart w:id="0" w:name="_GoBack"/>
      <w:bookmarkEnd w:id="0"/>
    </w:p>
    <w:p w:rsidR="00A155B7" w:rsidRPr="00C93606" w:rsidRDefault="00A155B7" w:rsidP="003310D3">
      <w:pPr>
        <w:contextualSpacing/>
      </w:pPr>
    </w:p>
    <w:p w:rsidR="00A155B7" w:rsidRPr="00C93606" w:rsidRDefault="00A155B7" w:rsidP="003310D3">
      <w:pPr>
        <w:contextualSpacing/>
      </w:pPr>
    </w:p>
    <w:p w:rsidR="003310D3" w:rsidRPr="00C93606" w:rsidRDefault="003310D3" w:rsidP="003310D3">
      <w:pPr>
        <w:contextualSpacing/>
      </w:pPr>
    </w:p>
    <w:sectPr w:rsidR="003310D3" w:rsidRPr="00C93606" w:rsidSect="00155F1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195" w:rsidRDefault="000C7195" w:rsidP="009C57B4">
      <w:pPr>
        <w:spacing w:after="0" w:line="240" w:lineRule="auto"/>
      </w:pPr>
      <w:r>
        <w:separator/>
      </w:r>
    </w:p>
  </w:endnote>
  <w:endnote w:type="continuationSeparator" w:id="0">
    <w:p w:rsidR="000C7195" w:rsidRDefault="000C7195" w:rsidP="009C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195" w:rsidRDefault="000C7195" w:rsidP="009C57B4">
      <w:pPr>
        <w:spacing w:after="0" w:line="240" w:lineRule="auto"/>
      </w:pPr>
      <w:r>
        <w:separator/>
      </w:r>
    </w:p>
  </w:footnote>
  <w:footnote w:type="continuationSeparator" w:id="0">
    <w:p w:rsidR="000C7195" w:rsidRDefault="000C7195" w:rsidP="009C5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228E5A1A"/>
    <w:multiLevelType w:val="hybridMultilevel"/>
    <w:tmpl w:val="2DFC66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65BA0"/>
    <w:multiLevelType w:val="hybridMultilevel"/>
    <w:tmpl w:val="86969AB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0F8"/>
    <w:rsid w:val="000114D9"/>
    <w:rsid w:val="00036E2E"/>
    <w:rsid w:val="000476AF"/>
    <w:rsid w:val="00074C2C"/>
    <w:rsid w:val="000A6493"/>
    <w:rsid w:val="000C7195"/>
    <w:rsid w:val="00106E2D"/>
    <w:rsid w:val="0012134B"/>
    <w:rsid w:val="001335B0"/>
    <w:rsid w:val="00155F13"/>
    <w:rsid w:val="001971BC"/>
    <w:rsid w:val="001B1BCB"/>
    <w:rsid w:val="00215815"/>
    <w:rsid w:val="00242871"/>
    <w:rsid w:val="00270AE1"/>
    <w:rsid w:val="003310D3"/>
    <w:rsid w:val="00331A68"/>
    <w:rsid w:val="003407D6"/>
    <w:rsid w:val="00355508"/>
    <w:rsid w:val="003D4328"/>
    <w:rsid w:val="004548E5"/>
    <w:rsid w:val="00484041"/>
    <w:rsid w:val="004B447C"/>
    <w:rsid w:val="00572A18"/>
    <w:rsid w:val="005B7BA6"/>
    <w:rsid w:val="005F3591"/>
    <w:rsid w:val="006622DD"/>
    <w:rsid w:val="007453F4"/>
    <w:rsid w:val="007B2494"/>
    <w:rsid w:val="007D0223"/>
    <w:rsid w:val="0086675E"/>
    <w:rsid w:val="0089169B"/>
    <w:rsid w:val="008D2EA7"/>
    <w:rsid w:val="008F3143"/>
    <w:rsid w:val="0094371A"/>
    <w:rsid w:val="00962490"/>
    <w:rsid w:val="009B67F8"/>
    <w:rsid w:val="009C57B4"/>
    <w:rsid w:val="009E2D01"/>
    <w:rsid w:val="00A000F8"/>
    <w:rsid w:val="00A076AA"/>
    <w:rsid w:val="00A144A2"/>
    <w:rsid w:val="00A155B7"/>
    <w:rsid w:val="00A62D31"/>
    <w:rsid w:val="00A844B5"/>
    <w:rsid w:val="00AB4868"/>
    <w:rsid w:val="00AC7CDE"/>
    <w:rsid w:val="00AD52FB"/>
    <w:rsid w:val="00B50DE0"/>
    <w:rsid w:val="00B76034"/>
    <w:rsid w:val="00BB3022"/>
    <w:rsid w:val="00BB6290"/>
    <w:rsid w:val="00BD32E5"/>
    <w:rsid w:val="00C37C93"/>
    <w:rsid w:val="00C447AC"/>
    <w:rsid w:val="00C93606"/>
    <w:rsid w:val="00D96F2F"/>
    <w:rsid w:val="00DC2E65"/>
    <w:rsid w:val="00DD4457"/>
    <w:rsid w:val="00E148D6"/>
    <w:rsid w:val="00ED55BA"/>
    <w:rsid w:val="00EF1519"/>
    <w:rsid w:val="00F121F7"/>
    <w:rsid w:val="00F413B0"/>
    <w:rsid w:val="00F46B06"/>
    <w:rsid w:val="00F72943"/>
    <w:rsid w:val="00FD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022"/>
    <w:rPr>
      <w:rFonts w:eastAsia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 w:line="240" w:lineRule="auto"/>
      <w:jc w:val="center"/>
      <w:outlineLvl w:val="0"/>
    </w:pPr>
    <w:rPr>
      <w:rFonts w:eastAsiaTheme="majorEastAsia" w:cstheme="majorBidi"/>
      <w:bCs/>
      <w:kern w:val="32"/>
      <w:sz w:val="24"/>
      <w:szCs w:val="32"/>
      <w:lang w:eastAsia="uk-UA"/>
    </w:rPr>
  </w:style>
  <w:style w:type="paragraph" w:styleId="2">
    <w:name w:val="heading 2"/>
    <w:basedOn w:val="a"/>
    <w:next w:val="a"/>
    <w:link w:val="20"/>
    <w:unhideWhenUsed/>
    <w:qFormat/>
    <w:rsid w:val="00D96F2F"/>
    <w:pPr>
      <w:keepNext/>
      <w:keepLines/>
      <w:spacing w:before="200" w:after="0" w:line="240" w:lineRule="auto"/>
      <w:jc w:val="center"/>
      <w:outlineLvl w:val="1"/>
    </w:pPr>
    <w:rPr>
      <w:rFonts w:eastAsiaTheme="majorEastAsia" w:cstheme="majorBidi"/>
      <w:bCs/>
      <w:sz w:val="24"/>
      <w:szCs w:val="26"/>
      <w:lang w:eastAsia="uk-UA"/>
    </w:rPr>
  </w:style>
  <w:style w:type="paragraph" w:styleId="3">
    <w:name w:val="heading 3"/>
    <w:basedOn w:val="a"/>
    <w:next w:val="a"/>
    <w:link w:val="30"/>
    <w:qFormat/>
    <w:rsid w:val="009C57B4"/>
    <w:pPr>
      <w:spacing w:before="240" w:after="240" w:line="240" w:lineRule="exact"/>
      <w:jc w:val="left"/>
      <w:outlineLvl w:val="2"/>
    </w:pPr>
    <w:rPr>
      <w:rFonts w:ascii="Times" w:eastAsia="Times New Roman" w:hAnsi="Times"/>
      <w:b/>
      <w:sz w:val="24"/>
      <w:szCs w:val="20"/>
      <w:lang w:val="en-US"/>
    </w:rPr>
  </w:style>
  <w:style w:type="paragraph" w:styleId="4">
    <w:name w:val="heading 4"/>
    <w:basedOn w:val="a"/>
    <w:next w:val="a"/>
    <w:link w:val="40"/>
    <w:qFormat/>
    <w:rsid w:val="009C57B4"/>
    <w:pPr>
      <w:keepNext/>
      <w:spacing w:before="240" w:after="60" w:line="220" w:lineRule="exact"/>
      <w:outlineLvl w:val="3"/>
    </w:pPr>
    <w:rPr>
      <w:rFonts w:eastAsia="Times New Roman"/>
      <w:b/>
      <w:i/>
      <w:szCs w:val="20"/>
      <w:lang w:val="en-US"/>
    </w:rPr>
  </w:style>
  <w:style w:type="paragraph" w:styleId="5">
    <w:name w:val="heading 5"/>
    <w:basedOn w:val="a"/>
    <w:next w:val="a"/>
    <w:link w:val="50"/>
    <w:qFormat/>
    <w:rsid w:val="009C57B4"/>
    <w:pPr>
      <w:spacing w:before="240" w:after="60" w:line="220" w:lineRule="exact"/>
      <w:outlineLvl w:val="4"/>
    </w:pPr>
    <w:rPr>
      <w:rFonts w:ascii="Arial" w:eastAsia="Times New Roman" w:hAnsi="Arial"/>
      <w:szCs w:val="20"/>
      <w:lang w:val="en-US"/>
    </w:rPr>
  </w:style>
  <w:style w:type="paragraph" w:styleId="6">
    <w:name w:val="heading 6"/>
    <w:basedOn w:val="a"/>
    <w:next w:val="a"/>
    <w:link w:val="60"/>
    <w:qFormat/>
    <w:rsid w:val="009C57B4"/>
    <w:pPr>
      <w:spacing w:before="240" w:after="60" w:line="220" w:lineRule="exact"/>
      <w:outlineLvl w:val="5"/>
    </w:pPr>
    <w:rPr>
      <w:rFonts w:ascii="Arial" w:eastAsia="Times New Roman" w:hAnsi="Arial"/>
      <w:i/>
      <w:szCs w:val="20"/>
      <w:lang w:val="en-US"/>
    </w:rPr>
  </w:style>
  <w:style w:type="paragraph" w:styleId="7">
    <w:name w:val="heading 7"/>
    <w:basedOn w:val="a"/>
    <w:next w:val="a"/>
    <w:link w:val="70"/>
    <w:qFormat/>
    <w:rsid w:val="009C57B4"/>
    <w:pPr>
      <w:spacing w:before="240" w:after="60" w:line="220" w:lineRule="exact"/>
      <w:outlineLvl w:val="6"/>
    </w:pPr>
    <w:rPr>
      <w:rFonts w:ascii="Arial" w:eastAsia="Times New Roman" w:hAnsi="Arial"/>
      <w:sz w:val="20"/>
      <w:szCs w:val="20"/>
      <w:lang w:val="en-US"/>
    </w:rPr>
  </w:style>
  <w:style w:type="paragraph" w:styleId="8">
    <w:name w:val="heading 8"/>
    <w:basedOn w:val="a"/>
    <w:next w:val="a"/>
    <w:link w:val="80"/>
    <w:qFormat/>
    <w:rsid w:val="009C57B4"/>
    <w:pPr>
      <w:spacing w:before="240" w:after="60" w:line="220" w:lineRule="exact"/>
      <w:outlineLvl w:val="7"/>
    </w:pPr>
    <w:rPr>
      <w:rFonts w:ascii="Arial" w:eastAsia="Times New Roman" w:hAnsi="Arial"/>
      <w:i/>
      <w:sz w:val="20"/>
      <w:szCs w:val="20"/>
      <w:lang w:val="en-US"/>
    </w:rPr>
  </w:style>
  <w:style w:type="paragraph" w:styleId="9">
    <w:name w:val="heading 9"/>
    <w:basedOn w:val="a"/>
    <w:next w:val="a"/>
    <w:link w:val="90"/>
    <w:qFormat/>
    <w:rsid w:val="009C57B4"/>
    <w:pPr>
      <w:spacing w:before="240" w:after="60" w:line="220" w:lineRule="exact"/>
      <w:outlineLvl w:val="8"/>
    </w:pPr>
    <w:rPr>
      <w:rFonts w:ascii="Arial" w:eastAsia="Times New Roman" w:hAnsi="Arial"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spacing w:after="0" w:line="240" w:lineRule="auto"/>
      <w:ind w:left="720"/>
      <w:contextualSpacing/>
      <w:jc w:val="left"/>
    </w:pPr>
    <w:rPr>
      <w:rFonts w:eastAsia="Times New Roman"/>
      <w:szCs w:val="24"/>
      <w:lang w:eastAsia="uk-UA"/>
    </w:r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character" w:styleId="a4">
    <w:name w:val="Emphasis"/>
    <w:basedOn w:val="a0"/>
    <w:qFormat/>
    <w:rsid w:val="00BB3022"/>
    <w:rPr>
      <w:i/>
      <w:iCs/>
    </w:rPr>
  </w:style>
  <w:style w:type="paragraph" w:styleId="a5">
    <w:name w:val="Title"/>
    <w:basedOn w:val="a"/>
    <w:link w:val="a6"/>
    <w:qFormat/>
    <w:rsid w:val="009C57B4"/>
    <w:pPr>
      <w:spacing w:before="240" w:after="720" w:line="240" w:lineRule="auto"/>
      <w:jc w:val="right"/>
    </w:pPr>
    <w:rPr>
      <w:rFonts w:ascii="Arial" w:eastAsia="Times New Roman" w:hAnsi="Arial"/>
      <w:b/>
      <w:kern w:val="28"/>
      <w:sz w:val="64"/>
      <w:szCs w:val="20"/>
      <w:lang w:val="en-US"/>
    </w:rPr>
  </w:style>
  <w:style w:type="character" w:customStyle="1" w:styleId="a6">
    <w:name w:val="Название Знак"/>
    <w:basedOn w:val="a0"/>
    <w:link w:val="a5"/>
    <w:rsid w:val="009C57B4"/>
    <w:rPr>
      <w:rFonts w:ascii="Arial" w:hAnsi="Arial"/>
      <w:b/>
      <w:kern w:val="28"/>
      <w:sz w:val="64"/>
      <w:szCs w:val="20"/>
      <w:lang w:val="en-US"/>
    </w:rPr>
  </w:style>
  <w:style w:type="paragraph" w:customStyle="1" w:styleId="ByLine">
    <w:name w:val="ByLine"/>
    <w:basedOn w:val="a5"/>
    <w:rsid w:val="009C57B4"/>
    <w:rPr>
      <w:sz w:val="28"/>
    </w:rPr>
  </w:style>
  <w:style w:type="character" w:styleId="a7">
    <w:name w:val="Hyperlink"/>
    <w:basedOn w:val="a0"/>
    <w:rsid w:val="009C57B4"/>
    <w:rPr>
      <w:color w:val="0000FF"/>
      <w:u w:val="single"/>
    </w:rPr>
  </w:style>
  <w:style w:type="character" w:customStyle="1" w:styleId="30">
    <w:name w:val="Заголовок 3 Знак"/>
    <w:basedOn w:val="a0"/>
    <w:link w:val="3"/>
    <w:rsid w:val="009C57B4"/>
    <w:rPr>
      <w:rFonts w:ascii="Times" w:hAnsi="Times"/>
      <w:b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9C57B4"/>
    <w:rPr>
      <w:b/>
      <w:i/>
      <w:sz w:val="22"/>
      <w:szCs w:val="20"/>
      <w:lang w:val="en-US"/>
    </w:rPr>
  </w:style>
  <w:style w:type="character" w:customStyle="1" w:styleId="50">
    <w:name w:val="Заголовок 5 Знак"/>
    <w:basedOn w:val="a0"/>
    <w:link w:val="5"/>
    <w:rsid w:val="009C57B4"/>
    <w:rPr>
      <w:rFonts w:ascii="Arial" w:hAnsi="Arial"/>
      <w:sz w:val="22"/>
      <w:szCs w:val="20"/>
      <w:lang w:val="en-US"/>
    </w:rPr>
  </w:style>
  <w:style w:type="character" w:customStyle="1" w:styleId="60">
    <w:name w:val="Заголовок 6 Знак"/>
    <w:basedOn w:val="a0"/>
    <w:link w:val="6"/>
    <w:rsid w:val="009C57B4"/>
    <w:rPr>
      <w:rFonts w:ascii="Arial" w:hAnsi="Arial"/>
      <w:i/>
      <w:sz w:val="22"/>
      <w:szCs w:val="20"/>
      <w:lang w:val="en-US"/>
    </w:rPr>
  </w:style>
  <w:style w:type="character" w:customStyle="1" w:styleId="70">
    <w:name w:val="Заголовок 7 Знак"/>
    <w:basedOn w:val="a0"/>
    <w:link w:val="7"/>
    <w:rsid w:val="009C57B4"/>
    <w:rPr>
      <w:rFonts w:ascii="Arial" w:hAnsi="Arial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9C57B4"/>
    <w:rPr>
      <w:rFonts w:ascii="Arial" w:hAnsi="Arial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9C57B4"/>
    <w:rPr>
      <w:rFonts w:ascii="Arial" w:hAnsi="Arial"/>
      <w:i/>
      <w:sz w:val="18"/>
      <w:szCs w:val="20"/>
      <w:lang w:val="en-US"/>
    </w:rPr>
  </w:style>
  <w:style w:type="paragraph" w:styleId="a8">
    <w:name w:val="footer"/>
    <w:basedOn w:val="a"/>
    <w:link w:val="a9"/>
    <w:rsid w:val="009C57B4"/>
    <w:pPr>
      <w:tabs>
        <w:tab w:val="center" w:pos="4680"/>
        <w:tab w:val="right" w:pos="9360"/>
      </w:tabs>
      <w:spacing w:after="0" w:line="240" w:lineRule="exact"/>
      <w:jc w:val="left"/>
    </w:pPr>
    <w:rPr>
      <w:rFonts w:ascii="Times" w:eastAsia="Times New Roman" w:hAnsi="Times"/>
      <w:b/>
      <w:i/>
      <w:sz w:val="20"/>
      <w:szCs w:val="20"/>
      <w:lang w:val="en-US"/>
    </w:rPr>
  </w:style>
  <w:style w:type="character" w:customStyle="1" w:styleId="a9">
    <w:name w:val="Нижний колонтитул Знак"/>
    <w:basedOn w:val="a0"/>
    <w:link w:val="a8"/>
    <w:rsid w:val="009C57B4"/>
    <w:rPr>
      <w:rFonts w:ascii="Times" w:hAnsi="Times"/>
      <w:b/>
      <w:i/>
      <w:sz w:val="20"/>
      <w:szCs w:val="20"/>
      <w:lang w:val="en-US"/>
    </w:rPr>
  </w:style>
  <w:style w:type="paragraph" w:styleId="aa">
    <w:name w:val="header"/>
    <w:basedOn w:val="a"/>
    <w:link w:val="ab"/>
    <w:rsid w:val="009C57B4"/>
    <w:pPr>
      <w:tabs>
        <w:tab w:val="center" w:pos="4680"/>
        <w:tab w:val="right" w:pos="9360"/>
      </w:tabs>
      <w:spacing w:after="0" w:line="240" w:lineRule="exact"/>
      <w:jc w:val="left"/>
    </w:pPr>
    <w:rPr>
      <w:rFonts w:ascii="Times" w:eastAsia="Times New Roman" w:hAnsi="Times"/>
      <w:b/>
      <w:i/>
      <w:sz w:val="20"/>
      <w:szCs w:val="20"/>
      <w:lang w:val="en-US"/>
    </w:rPr>
  </w:style>
  <w:style w:type="character" w:customStyle="1" w:styleId="ab">
    <w:name w:val="Верхний колонтитул Знак"/>
    <w:basedOn w:val="a0"/>
    <w:link w:val="aa"/>
    <w:rsid w:val="009C57B4"/>
    <w:rPr>
      <w:rFonts w:ascii="Times" w:hAnsi="Times"/>
      <w:b/>
      <w:i/>
      <w:sz w:val="20"/>
      <w:szCs w:val="20"/>
      <w:lang w:val="en-US"/>
    </w:rPr>
  </w:style>
  <w:style w:type="paragraph" w:styleId="11">
    <w:name w:val="toc 1"/>
    <w:basedOn w:val="a"/>
    <w:next w:val="a"/>
    <w:semiHidden/>
    <w:rsid w:val="009C57B4"/>
    <w:pPr>
      <w:tabs>
        <w:tab w:val="left" w:pos="360"/>
        <w:tab w:val="right" w:leader="dot" w:pos="9360"/>
      </w:tabs>
      <w:spacing w:before="60" w:after="0" w:line="220" w:lineRule="exact"/>
      <w:ind w:left="360" w:hanging="360"/>
    </w:pPr>
    <w:rPr>
      <w:rFonts w:ascii="Times" w:eastAsia="Times New Roman" w:hAnsi="Times"/>
      <w:b/>
      <w:noProof/>
      <w:sz w:val="24"/>
      <w:szCs w:val="20"/>
      <w:lang w:val="en-US"/>
    </w:rPr>
  </w:style>
  <w:style w:type="paragraph" w:styleId="21">
    <w:name w:val="toc 2"/>
    <w:basedOn w:val="a"/>
    <w:next w:val="a"/>
    <w:semiHidden/>
    <w:rsid w:val="009C57B4"/>
    <w:pPr>
      <w:tabs>
        <w:tab w:val="right" w:leader="dot" w:pos="9360"/>
      </w:tabs>
      <w:spacing w:after="0" w:line="220" w:lineRule="exact"/>
      <w:ind w:left="270"/>
    </w:pPr>
    <w:rPr>
      <w:rFonts w:ascii="Times" w:eastAsia="Times New Roman" w:hAnsi="Times"/>
      <w:szCs w:val="20"/>
      <w:lang w:val="en-US"/>
    </w:rPr>
  </w:style>
  <w:style w:type="paragraph" w:customStyle="1" w:styleId="level4">
    <w:name w:val="level 4"/>
    <w:basedOn w:val="a"/>
    <w:rsid w:val="009C57B4"/>
    <w:pPr>
      <w:spacing w:before="120" w:after="120" w:line="240" w:lineRule="exact"/>
      <w:ind w:left="634"/>
      <w:jc w:val="left"/>
    </w:pPr>
    <w:rPr>
      <w:rFonts w:ascii="Times" w:eastAsia="Times New Roman" w:hAnsi="Times"/>
      <w:sz w:val="24"/>
      <w:szCs w:val="20"/>
      <w:lang w:val="en-US"/>
    </w:rPr>
  </w:style>
  <w:style w:type="paragraph" w:customStyle="1" w:styleId="TOCEntry">
    <w:name w:val="TOCEntry"/>
    <w:basedOn w:val="a"/>
    <w:rsid w:val="009C57B4"/>
    <w:pPr>
      <w:keepNext/>
      <w:keepLines/>
      <w:spacing w:before="120" w:after="240" w:line="240" w:lineRule="atLeast"/>
      <w:jc w:val="left"/>
    </w:pPr>
    <w:rPr>
      <w:rFonts w:ascii="Times" w:eastAsia="Times New Roman" w:hAnsi="Times"/>
      <w:b/>
      <w:sz w:val="36"/>
      <w:szCs w:val="20"/>
      <w:lang w:val="en-US"/>
    </w:rPr>
  </w:style>
  <w:style w:type="paragraph" w:customStyle="1" w:styleId="template">
    <w:name w:val="template"/>
    <w:basedOn w:val="a"/>
    <w:rsid w:val="009C57B4"/>
    <w:pPr>
      <w:spacing w:after="0" w:line="240" w:lineRule="exact"/>
      <w:jc w:val="left"/>
    </w:pPr>
    <w:rPr>
      <w:rFonts w:ascii="Arial" w:eastAsia="Times New Roman" w:hAnsi="Arial"/>
      <w:i/>
      <w:szCs w:val="20"/>
      <w:lang w:val="en-US"/>
    </w:rPr>
  </w:style>
  <w:style w:type="paragraph" w:customStyle="1" w:styleId="level3text">
    <w:name w:val="level 3 text"/>
    <w:basedOn w:val="a"/>
    <w:rsid w:val="009C57B4"/>
    <w:pPr>
      <w:spacing w:after="0" w:line="220" w:lineRule="exact"/>
      <w:ind w:left="1350" w:hanging="716"/>
      <w:jc w:val="left"/>
    </w:pPr>
    <w:rPr>
      <w:rFonts w:ascii="Arial" w:eastAsia="Times New Roman" w:hAnsi="Arial"/>
      <w:i/>
      <w:szCs w:val="20"/>
      <w:lang w:val="en-US"/>
    </w:rPr>
  </w:style>
  <w:style w:type="paragraph" w:customStyle="1" w:styleId="requirement">
    <w:name w:val="requirement"/>
    <w:basedOn w:val="level4"/>
    <w:rsid w:val="009C57B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ChangeHistoryTitle">
    <w:name w:val="ChangeHistory Title"/>
    <w:basedOn w:val="a"/>
    <w:rsid w:val="009C57B4"/>
    <w:pPr>
      <w:keepNext/>
      <w:spacing w:before="60" w:after="60" w:line="240" w:lineRule="auto"/>
      <w:jc w:val="center"/>
    </w:pPr>
    <w:rPr>
      <w:rFonts w:ascii="Arial" w:eastAsia="Times New Roman" w:hAnsi="Arial"/>
      <w:b/>
      <w:sz w:val="36"/>
      <w:szCs w:val="20"/>
      <w:lang w:val="en-US"/>
    </w:rPr>
  </w:style>
  <w:style w:type="paragraph" w:customStyle="1" w:styleId="line">
    <w:name w:val="line"/>
    <w:basedOn w:val="a5"/>
    <w:rsid w:val="009C57B4"/>
    <w:pPr>
      <w:pBdr>
        <w:top w:val="single" w:sz="36" w:space="1" w:color="auto"/>
      </w:pBdr>
      <w:spacing w:after="0"/>
    </w:pPr>
    <w:rPr>
      <w:sz w:val="40"/>
    </w:rPr>
  </w:style>
  <w:style w:type="paragraph" w:styleId="ac">
    <w:name w:val="Balloon Text"/>
    <w:basedOn w:val="a"/>
    <w:link w:val="ad"/>
    <w:uiPriority w:val="99"/>
    <w:semiHidden/>
    <w:unhideWhenUsed/>
    <w:rsid w:val="00F12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121F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022"/>
    <w:rPr>
      <w:rFonts w:eastAsia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 w:line="240" w:lineRule="auto"/>
      <w:jc w:val="center"/>
      <w:outlineLvl w:val="0"/>
    </w:pPr>
    <w:rPr>
      <w:rFonts w:eastAsiaTheme="majorEastAsia" w:cstheme="majorBidi"/>
      <w:bCs/>
      <w:kern w:val="32"/>
      <w:sz w:val="24"/>
      <w:szCs w:val="32"/>
      <w:lang w:eastAsia="uk-UA"/>
    </w:rPr>
  </w:style>
  <w:style w:type="paragraph" w:styleId="2">
    <w:name w:val="heading 2"/>
    <w:basedOn w:val="a"/>
    <w:next w:val="a"/>
    <w:link w:val="20"/>
    <w:unhideWhenUsed/>
    <w:qFormat/>
    <w:rsid w:val="00D96F2F"/>
    <w:pPr>
      <w:keepNext/>
      <w:keepLines/>
      <w:spacing w:before="200" w:after="0" w:line="240" w:lineRule="auto"/>
      <w:jc w:val="center"/>
      <w:outlineLvl w:val="1"/>
    </w:pPr>
    <w:rPr>
      <w:rFonts w:eastAsiaTheme="majorEastAsia" w:cstheme="majorBidi"/>
      <w:bCs/>
      <w:sz w:val="24"/>
      <w:szCs w:val="26"/>
      <w:lang w:eastAsia="uk-UA"/>
    </w:rPr>
  </w:style>
  <w:style w:type="paragraph" w:styleId="3">
    <w:name w:val="heading 3"/>
    <w:basedOn w:val="a"/>
    <w:next w:val="a"/>
    <w:link w:val="30"/>
    <w:qFormat/>
    <w:rsid w:val="009C57B4"/>
    <w:pPr>
      <w:spacing w:before="240" w:after="240" w:line="240" w:lineRule="exact"/>
      <w:jc w:val="left"/>
      <w:outlineLvl w:val="2"/>
    </w:pPr>
    <w:rPr>
      <w:rFonts w:ascii="Times" w:eastAsia="Times New Roman" w:hAnsi="Times"/>
      <w:b/>
      <w:sz w:val="24"/>
      <w:szCs w:val="20"/>
      <w:lang w:val="en-US"/>
    </w:rPr>
  </w:style>
  <w:style w:type="paragraph" w:styleId="4">
    <w:name w:val="heading 4"/>
    <w:basedOn w:val="a"/>
    <w:next w:val="a"/>
    <w:link w:val="40"/>
    <w:qFormat/>
    <w:rsid w:val="009C57B4"/>
    <w:pPr>
      <w:keepNext/>
      <w:spacing w:before="240" w:after="60" w:line="220" w:lineRule="exact"/>
      <w:outlineLvl w:val="3"/>
    </w:pPr>
    <w:rPr>
      <w:rFonts w:eastAsia="Times New Roman"/>
      <w:b/>
      <w:i/>
      <w:szCs w:val="20"/>
      <w:lang w:val="en-US"/>
    </w:rPr>
  </w:style>
  <w:style w:type="paragraph" w:styleId="5">
    <w:name w:val="heading 5"/>
    <w:basedOn w:val="a"/>
    <w:next w:val="a"/>
    <w:link w:val="50"/>
    <w:qFormat/>
    <w:rsid w:val="009C57B4"/>
    <w:pPr>
      <w:spacing w:before="240" w:after="60" w:line="220" w:lineRule="exact"/>
      <w:outlineLvl w:val="4"/>
    </w:pPr>
    <w:rPr>
      <w:rFonts w:ascii="Arial" w:eastAsia="Times New Roman" w:hAnsi="Arial"/>
      <w:szCs w:val="20"/>
      <w:lang w:val="en-US"/>
    </w:rPr>
  </w:style>
  <w:style w:type="paragraph" w:styleId="6">
    <w:name w:val="heading 6"/>
    <w:basedOn w:val="a"/>
    <w:next w:val="a"/>
    <w:link w:val="60"/>
    <w:qFormat/>
    <w:rsid w:val="009C57B4"/>
    <w:pPr>
      <w:spacing w:before="240" w:after="60" w:line="220" w:lineRule="exact"/>
      <w:outlineLvl w:val="5"/>
    </w:pPr>
    <w:rPr>
      <w:rFonts w:ascii="Arial" w:eastAsia="Times New Roman" w:hAnsi="Arial"/>
      <w:i/>
      <w:szCs w:val="20"/>
      <w:lang w:val="en-US"/>
    </w:rPr>
  </w:style>
  <w:style w:type="paragraph" w:styleId="7">
    <w:name w:val="heading 7"/>
    <w:basedOn w:val="a"/>
    <w:next w:val="a"/>
    <w:link w:val="70"/>
    <w:qFormat/>
    <w:rsid w:val="009C57B4"/>
    <w:pPr>
      <w:spacing w:before="240" w:after="60" w:line="220" w:lineRule="exact"/>
      <w:outlineLvl w:val="6"/>
    </w:pPr>
    <w:rPr>
      <w:rFonts w:ascii="Arial" w:eastAsia="Times New Roman" w:hAnsi="Arial"/>
      <w:sz w:val="20"/>
      <w:szCs w:val="20"/>
      <w:lang w:val="en-US"/>
    </w:rPr>
  </w:style>
  <w:style w:type="paragraph" w:styleId="8">
    <w:name w:val="heading 8"/>
    <w:basedOn w:val="a"/>
    <w:next w:val="a"/>
    <w:link w:val="80"/>
    <w:qFormat/>
    <w:rsid w:val="009C57B4"/>
    <w:pPr>
      <w:spacing w:before="240" w:after="60" w:line="220" w:lineRule="exact"/>
      <w:outlineLvl w:val="7"/>
    </w:pPr>
    <w:rPr>
      <w:rFonts w:ascii="Arial" w:eastAsia="Times New Roman" w:hAnsi="Arial"/>
      <w:i/>
      <w:sz w:val="20"/>
      <w:szCs w:val="20"/>
      <w:lang w:val="en-US"/>
    </w:rPr>
  </w:style>
  <w:style w:type="paragraph" w:styleId="9">
    <w:name w:val="heading 9"/>
    <w:basedOn w:val="a"/>
    <w:next w:val="a"/>
    <w:link w:val="90"/>
    <w:qFormat/>
    <w:rsid w:val="009C57B4"/>
    <w:pPr>
      <w:spacing w:before="240" w:after="60" w:line="220" w:lineRule="exact"/>
      <w:outlineLvl w:val="8"/>
    </w:pPr>
    <w:rPr>
      <w:rFonts w:ascii="Arial" w:eastAsia="Times New Roman" w:hAnsi="Arial"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spacing w:after="0" w:line="240" w:lineRule="auto"/>
      <w:ind w:left="720"/>
      <w:contextualSpacing/>
      <w:jc w:val="left"/>
    </w:pPr>
    <w:rPr>
      <w:rFonts w:eastAsia="Times New Roman"/>
      <w:szCs w:val="24"/>
      <w:lang w:eastAsia="uk-UA"/>
    </w:r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character" w:styleId="a4">
    <w:name w:val="Emphasis"/>
    <w:basedOn w:val="a0"/>
    <w:qFormat/>
    <w:rsid w:val="00BB3022"/>
    <w:rPr>
      <w:i/>
      <w:iCs/>
    </w:rPr>
  </w:style>
  <w:style w:type="paragraph" w:styleId="a5">
    <w:name w:val="Title"/>
    <w:basedOn w:val="a"/>
    <w:link w:val="a6"/>
    <w:qFormat/>
    <w:rsid w:val="009C57B4"/>
    <w:pPr>
      <w:spacing w:before="240" w:after="720" w:line="240" w:lineRule="auto"/>
      <w:jc w:val="right"/>
    </w:pPr>
    <w:rPr>
      <w:rFonts w:ascii="Arial" w:eastAsia="Times New Roman" w:hAnsi="Arial"/>
      <w:b/>
      <w:kern w:val="28"/>
      <w:sz w:val="64"/>
      <w:szCs w:val="20"/>
      <w:lang w:val="en-US"/>
    </w:rPr>
  </w:style>
  <w:style w:type="character" w:customStyle="1" w:styleId="a6">
    <w:name w:val="Название Знак"/>
    <w:basedOn w:val="a0"/>
    <w:link w:val="a5"/>
    <w:rsid w:val="009C57B4"/>
    <w:rPr>
      <w:rFonts w:ascii="Arial" w:hAnsi="Arial"/>
      <w:b/>
      <w:kern w:val="28"/>
      <w:sz w:val="64"/>
      <w:szCs w:val="20"/>
      <w:lang w:val="en-US"/>
    </w:rPr>
  </w:style>
  <w:style w:type="paragraph" w:customStyle="1" w:styleId="ByLine">
    <w:name w:val="ByLine"/>
    <w:basedOn w:val="a5"/>
    <w:rsid w:val="009C57B4"/>
    <w:rPr>
      <w:sz w:val="28"/>
    </w:rPr>
  </w:style>
  <w:style w:type="character" w:styleId="a7">
    <w:name w:val="Hyperlink"/>
    <w:basedOn w:val="a0"/>
    <w:rsid w:val="009C57B4"/>
    <w:rPr>
      <w:color w:val="0000FF"/>
      <w:u w:val="single"/>
    </w:rPr>
  </w:style>
  <w:style w:type="character" w:customStyle="1" w:styleId="30">
    <w:name w:val="Заголовок 3 Знак"/>
    <w:basedOn w:val="a0"/>
    <w:link w:val="3"/>
    <w:rsid w:val="009C57B4"/>
    <w:rPr>
      <w:rFonts w:ascii="Times" w:hAnsi="Times"/>
      <w:b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9C57B4"/>
    <w:rPr>
      <w:b/>
      <w:i/>
      <w:sz w:val="22"/>
      <w:szCs w:val="20"/>
      <w:lang w:val="en-US"/>
    </w:rPr>
  </w:style>
  <w:style w:type="character" w:customStyle="1" w:styleId="50">
    <w:name w:val="Заголовок 5 Знак"/>
    <w:basedOn w:val="a0"/>
    <w:link w:val="5"/>
    <w:rsid w:val="009C57B4"/>
    <w:rPr>
      <w:rFonts w:ascii="Arial" w:hAnsi="Arial"/>
      <w:sz w:val="22"/>
      <w:szCs w:val="20"/>
      <w:lang w:val="en-US"/>
    </w:rPr>
  </w:style>
  <w:style w:type="character" w:customStyle="1" w:styleId="60">
    <w:name w:val="Заголовок 6 Знак"/>
    <w:basedOn w:val="a0"/>
    <w:link w:val="6"/>
    <w:rsid w:val="009C57B4"/>
    <w:rPr>
      <w:rFonts w:ascii="Arial" w:hAnsi="Arial"/>
      <w:i/>
      <w:sz w:val="22"/>
      <w:szCs w:val="20"/>
      <w:lang w:val="en-US"/>
    </w:rPr>
  </w:style>
  <w:style w:type="character" w:customStyle="1" w:styleId="70">
    <w:name w:val="Заголовок 7 Знак"/>
    <w:basedOn w:val="a0"/>
    <w:link w:val="7"/>
    <w:rsid w:val="009C57B4"/>
    <w:rPr>
      <w:rFonts w:ascii="Arial" w:hAnsi="Arial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9C57B4"/>
    <w:rPr>
      <w:rFonts w:ascii="Arial" w:hAnsi="Arial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9C57B4"/>
    <w:rPr>
      <w:rFonts w:ascii="Arial" w:hAnsi="Arial"/>
      <w:i/>
      <w:sz w:val="18"/>
      <w:szCs w:val="20"/>
      <w:lang w:val="en-US"/>
    </w:rPr>
  </w:style>
  <w:style w:type="paragraph" w:styleId="a8">
    <w:name w:val="footer"/>
    <w:basedOn w:val="a"/>
    <w:link w:val="a9"/>
    <w:rsid w:val="009C57B4"/>
    <w:pPr>
      <w:tabs>
        <w:tab w:val="center" w:pos="4680"/>
        <w:tab w:val="right" w:pos="9360"/>
      </w:tabs>
      <w:spacing w:after="0" w:line="240" w:lineRule="exact"/>
      <w:jc w:val="left"/>
    </w:pPr>
    <w:rPr>
      <w:rFonts w:ascii="Times" w:eastAsia="Times New Roman" w:hAnsi="Times"/>
      <w:b/>
      <w:i/>
      <w:sz w:val="20"/>
      <w:szCs w:val="20"/>
      <w:lang w:val="en-US"/>
    </w:rPr>
  </w:style>
  <w:style w:type="character" w:customStyle="1" w:styleId="a9">
    <w:name w:val="Нижний колонтитул Знак"/>
    <w:basedOn w:val="a0"/>
    <w:link w:val="a8"/>
    <w:rsid w:val="009C57B4"/>
    <w:rPr>
      <w:rFonts w:ascii="Times" w:hAnsi="Times"/>
      <w:b/>
      <w:i/>
      <w:sz w:val="20"/>
      <w:szCs w:val="20"/>
      <w:lang w:val="en-US"/>
    </w:rPr>
  </w:style>
  <w:style w:type="paragraph" w:styleId="aa">
    <w:name w:val="header"/>
    <w:basedOn w:val="a"/>
    <w:link w:val="ab"/>
    <w:rsid w:val="009C57B4"/>
    <w:pPr>
      <w:tabs>
        <w:tab w:val="center" w:pos="4680"/>
        <w:tab w:val="right" w:pos="9360"/>
      </w:tabs>
      <w:spacing w:after="0" w:line="240" w:lineRule="exact"/>
      <w:jc w:val="left"/>
    </w:pPr>
    <w:rPr>
      <w:rFonts w:ascii="Times" w:eastAsia="Times New Roman" w:hAnsi="Times"/>
      <w:b/>
      <w:i/>
      <w:sz w:val="20"/>
      <w:szCs w:val="20"/>
      <w:lang w:val="en-US"/>
    </w:rPr>
  </w:style>
  <w:style w:type="character" w:customStyle="1" w:styleId="ab">
    <w:name w:val="Верхний колонтитул Знак"/>
    <w:basedOn w:val="a0"/>
    <w:link w:val="aa"/>
    <w:rsid w:val="009C57B4"/>
    <w:rPr>
      <w:rFonts w:ascii="Times" w:hAnsi="Times"/>
      <w:b/>
      <w:i/>
      <w:sz w:val="20"/>
      <w:szCs w:val="20"/>
      <w:lang w:val="en-US"/>
    </w:rPr>
  </w:style>
  <w:style w:type="paragraph" w:styleId="11">
    <w:name w:val="toc 1"/>
    <w:basedOn w:val="a"/>
    <w:next w:val="a"/>
    <w:semiHidden/>
    <w:rsid w:val="009C57B4"/>
    <w:pPr>
      <w:tabs>
        <w:tab w:val="left" w:pos="360"/>
        <w:tab w:val="right" w:leader="dot" w:pos="9360"/>
      </w:tabs>
      <w:spacing w:before="60" w:after="0" w:line="220" w:lineRule="exact"/>
      <w:ind w:left="360" w:hanging="360"/>
    </w:pPr>
    <w:rPr>
      <w:rFonts w:ascii="Times" w:eastAsia="Times New Roman" w:hAnsi="Times"/>
      <w:b/>
      <w:noProof/>
      <w:sz w:val="24"/>
      <w:szCs w:val="20"/>
      <w:lang w:val="en-US"/>
    </w:rPr>
  </w:style>
  <w:style w:type="paragraph" w:styleId="21">
    <w:name w:val="toc 2"/>
    <w:basedOn w:val="a"/>
    <w:next w:val="a"/>
    <w:semiHidden/>
    <w:rsid w:val="009C57B4"/>
    <w:pPr>
      <w:tabs>
        <w:tab w:val="right" w:leader="dot" w:pos="9360"/>
      </w:tabs>
      <w:spacing w:after="0" w:line="220" w:lineRule="exact"/>
      <w:ind w:left="270"/>
    </w:pPr>
    <w:rPr>
      <w:rFonts w:ascii="Times" w:eastAsia="Times New Roman" w:hAnsi="Times"/>
      <w:szCs w:val="20"/>
      <w:lang w:val="en-US"/>
    </w:rPr>
  </w:style>
  <w:style w:type="paragraph" w:customStyle="1" w:styleId="level4">
    <w:name w:val="level 4"/>
    <w:basedOn w:val="a"/>
    <w:rsid w:val="009C57B4"/>
    <w:pPr>
      <w:spacing w:before="120" w:after="120" w:line="240" w:lineRule="exact"/>
      <w:ind w:left="634"/>
      <w:jc w:val="left"/>
    </w:pPr>
    <w:rPr>
      <w:rFonts w:ascii="Times" w:eastAsia="Times New Roman" w:hAnsi="Times"/>
      <w:sz w:val="24"/>
      <w:szCs w:val="20"/>
      <w:lang w:val="en-US"/>
    </w:rPr>
  </w:style>
  <w:style w:type="paragraph" w:customStyle="1" w:styleId="TOCEntry">
    <w:name w:val="TOCEntry"/>
    <w:basedOn w:val="a"/>
    <w:rsid w:val="009C57B4"/>
    <w:pPr>
      <w:keepNext/>
      <w:keepLines/>
      <w:spacing w:before="120" w:after="240" w:line="240" w:lineRule="atLeast"/>
      <w:jc w:val="left"/>
    </w:pPr>
    <w:rPr>
      <w:rFonts w:ascii="Times" w:eastAsia="Times New Roman" w:hAnsi="Times"/>
      <w:b/>
      <w:sz w:val="36"/>
      <w:szCs w:val="20"/>
      <w:lang w:val="en-US"/>
    </w:rPr>
  </w:style>
  <w:style w:type="paragraph" w:customStyle="1" w:styleId="template">
    <w:name w:val="template"/>
    <w:basedOn w:val="a"/>
    <w:rsid w:val="009C57B4"/>
    <w:pPr>
      <w:spacing w:after="0" w:line="240" w:lineRule="exact"/>
      <w:jc w:val="left"/>
    </w:pPr>
    <w:rPr>
      <w:rFonts w:ascii="Arial" w:eastAsia="Times New Roman" w:hAnsi="Arial"/>
      <w:i/>
      <w:szCs w:val="20"/>
      <w:lang w:val="en-US"/>
    </w:rPr>
  </w:style>
  <w:style w:type="paragraph" w:customStyle="1" w:styleId="level3text">
    <w:name w:val="level 3 text"/>
    <w:basedOn w:val="a"/>
    <w:rsid w:val="009C57B4"/>
    <w:pPr>
      <w:spacing w:after="0" w:line="220" w:lineRule="exact"/>
      <w:ind w:left="1350" w:hanging="716"/>
      <w:jc w:val="left"/>
    </w:pPr>
    <w:rPr>
      <w:rFonts w:ascii="Arial" w:eastAsia="Times New Roman" w:hAnsi="Arial"/>
      <w:i/>
      <w:szCs w:val="20"/>
      <w:lang w:val="en-US"/>
    </w:rPr>
  </w:style>
  <w:style w:type="paragraph" w:customStyle="1" w:styleId="requirement">
    <w:name w:val="requirement"/>
    <w:basedOn w:val="level4"/>
    <w:rsid w:val="009C57B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ChangeHistoryTitle">
    <w:name w:val="ChangeHistory Title"/>
    <w:basedOn w:val="a"/>
    <w:rsid w:val="009C57B4"/>
    <w:pPr>
      <w:keepNext/>
      <w:spacing w:before="60" w:after="60" w:line="240" w:lineRule="auto"/>
      <w:jc w:val="center"/>
    </w:pPr>
    <w:rPr>
      <w:rFonts w:ascii="Arial" w:eastAsia="Times New Roman" w:hAnsi="Arial"/>
      <w:b/>
      <w:sz w:val="36"/>
      <w:szCs w:val="20"/>
      <w:lang w:val="en-US"/>
    </w:rPr>
  </w:style>
  <w:style w:type="paragraph" w:customStyle="1" w:styleId="line">
    <w:name w:val="line"/>
    <w:basedOn w:val="a5"/>
    <w:rsid w:val="009C57B4"/>
    <w:pPr>
      <w:pBdr>
        <w:top w:val="single" w:sz="36" w:space="1" w:color="auto"/>
      </w:pBdr>
      <w:spacing w:after="0"/>
    </w:pPr>
    <w:rPr>
      <w:sz w:val="40"/>
    </w:rPr>
  </w:style>
  <w:style w:type="paragraph" w:styleId="ac">
    <w:name w:val="Balloon Text"/>
    <w:basedOn w:val="a"/>
    <w:link w:val="ad"/>
    <w:uiPriority w:val="99"/>
    <w:semiHidden/>
    <w:unhideWhenUsed/>
    <w:rsid w:val="00F12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121F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4_2\&#1103;&#1082;%20&#1110;&#1085;&#1096;&#1077;\lab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lab.dotx</Template>
  <TotalTime>7</TotalTime>
  <Pages>14</Pages>
  <Words>13303</Words>
  <Characters>7584</Characters>
  <Application>Microsoft Office Word</Application>
  <DocSecurity>0</DocSecurity>
  <Lines>63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Анжела</dc:creator>
  <cp:lastModifiedBy>Анжела</cp:lastModifiedBy>
  <cp:revision>4</cp:revision>
  <dcterms:created xsi:type="dcterms:W3CDTF">2017-03-01T17:52:00Z</dcterms:created>
  <dcterms:modified xsi:type="dcterms:W3CDTF">2017-03-01T17:59:00Z</dcterms:modified>
</cp:coreProperties>
</file>