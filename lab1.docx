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НАВЧАЛЬНО-НАУКОВИЙ КОМПЛЕКС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Лабораторна робота № 1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з курсу «</w:t>
      </w:r>
      <w:r w:rsidRPr="00D90D33">
        <w:rPr>
          <w:rStyle w:val="a4"/>
          <w:i w:val="0"/>
          <w:sz w:val="28"/>
          <w:szCs w:val="28"/>
        </w:rPr>
        <w:t>Системний аналіз</w:t>
      </w:r>
      <w:r w:rsidRPr="00D90D33">
        <w:rPr>
          <w:rStyle w:val="a4"/>
          <w:i w:val="0"/>
          <w:sz w:val="28"/>
          <w:szCs w:val="28"/>
        </w:rPr>
        <w:t>»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Тема: «</w:t>
      </w:r>
      <w:r w:rsidRPr="00D90D33">
        <w:rPr>
          <w:rStyle w:val="a4"/>
          <w:i w:val="0"/>
          <w:sz w:val="28"/>
          <w:szCs w:val="28"/>
        </w:rPr>
        <w:t>Розробка функціональної моделі для розв'язуваної задачі</w:t>
      </w:r>
      <w:r w:rsidRPr="00D90D33">
        <w:rPr>
          <w:rStyle w:val="a4"/>
          <w:i w:val="0"/>
          <w:sz w:val="28"/>
          <w:szCs w:val="28"/>
        </w:rPr>
        <w:t>»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Виконав:</w:t>
      </w:r>
    </w:p>
    <w:p w:rsidR="00D90D33" w:rsidRPr="00D90D33" w:rsidRDefault="00D90D33" w:rsidP="00D90D33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 xml:space="preserve">студент IV курсу </w:t>
      </w:r>
    </w:p>
    <w:p w:rsidR="00D90D33" w:rsidRPr="00D90D33" w:rsidRDefault="00D90D33" w:rsidP="00D90D33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групи ДА-32</w:t>
      </w:r>
    </w:p>
    <w:p w:rsidR="00D90D33" w:rsidRPr="00D90D33" w:rsidRDefault="00D90D33" w:rsidP="00D90D33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Колінько Анжела</w:t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90D33">
        <w:rPr>
          <w:rStyle w:val="a4"/>
          <w:i w:val="0"/>
          <w:sz w:val="28"/>
          <w:szCs w:val="28"/>
        </w:rPr>
        <w:t>Київ – 2017</w:t>
      </w:r>
      <w:r w:rsidRPr="00D90D33">
        <w:rPr>
          <w:rStyle w:val="a4"/>
          <w:i w:val="0"/>
          <w:sz w:val="28"/>
          <w:szCs w:val="28"/>
        </w:rPr>
        <w:br w:type="page"/>
      </w:r>
    </w:p>
    <w:p w:rsidR="00D90D33" w:rsidRPr="00D90D33" w:rsidRDefault="00D90D33" w:rsidP="00D90D33">
      <w:pPr>
        <w:spacing w:after="0"/>
        <w:contextualSpacing/>
        <w:jc w:val="center"/>
        <w:rPr>
          <w:rStyle w:val="a4"/>
          <w:i w:val="0"/>
        </w:rPr>
      </w:pPr>
      <w:r w:rsidRPr="00D90D33">
        <w:rPr>
          <w:rStyle w:val="a4"/>
          <w:i w:val="0"/>
        </w:rPr>
        <w:lastRenderedPageBreak/>
        <w:t>Варіант 11</w:t>
      </w:r>
    </w:p>
    <w:p w:rsidR="00D90D33" w:rsidRPr="00D90D33" w:rsidRDefault="00D90D33" w:rsidP="00D90D33">
      <w:pPr>
        <w:contextualSpacing/>
        <w:rPr>
          <w:rStyle w:val="a4"/>
          <w:i w:val="0"/>
        </w:rPr>
      </w:pPr>
      <w:r w:rsidRPr="00D90D33">
        <w:rPr>
          <w:rStyle w:val="a4"/>
          <w:i w:val="0"/>
        </w:rPr>
        <w:tab/>
        <w:t xml:space="preserve">Мета: </w:t>
      </w:r>
    </w:p>
    <w:p w:rsidR="00D90D33" w:rsidRPr="00D90D33" w:rsidRDefault="00D90D33" w:rsidP="00D90D33">
      <w:pPr>
        <w:contextualSpacing/>
        <w:rPr>
          <w:rStyle w:val="a4"/>
          <w:i w:val="0"/>
        </w:rPr>
      </w:pPr>
      <w:r w:rsidRPr="00D90D33">
        <w:rPr>
          <w:rStyle w:val="a4"/>
          <w:i w:val="0"/>
        </w:rPr>
        <w:t>1.</w:t>
      </w:r>
      <w:r w:rsidRPr="00D90D33">
        <w:rPr>
          <w:rStyle w:val="a4"/>
          <w:i w:val="0"/>
        </w:rPr>
        <w:tab/>
        <w:t>Дізнатися призначення та можливості використання методології.</w:t>
      </w:r>
    </w:p>
    <w:p w:rsidR="00D90D33" w:rsidRPr="00D90D33" w:rsidRDefault="00D90D33" w:rsidP="00D90D33">
      <w:pPr>
        <w:contextualSpacing/>
        <w:rPr>
          <w:rStyle w:val="a4"/>
          <w:i w:val="0"/>
        </w:rPr>
      </w:pPr>
      <w:r w:rsidRPr="00D90D33">
        <w:rPr>
          <w:rStyle w:val="a4"/>
          <w:i w:val="0"/>
        </w:rPr>
        <w:t>2.</w:t>
      </w:r>
      <w:r w:rsidRPr="00D90D33">
        <w:rPr>
          <w:rStyle w:val="a4"/>
          <w:i w:val="0"/>
        </w:rPr>
        <w:tab/>
        <w:t>Ознайомитися з процесом створення функціональної моделі.</w:t>
      </w:r>
    </w:p>
    <w:p w:rsidR="00EF1519" w:rsidRPr="00D90D33" w:rsidRDefault="00D90D33">
      <w:pPr>
        <w:contextualSpacing/>
      </w:pPr>
      <w:r w:rsidRPr="00D90D33">
        <w:t>Функціональна модель:</w:t>
      </w:r>
    </w:p>
    <w:p w:rsidR="00D90D33" w:rsidRPr="00D90D33" w:rsidRDefault="00D90D33">
      <w:pPr>
        <w:contextualSpacing/>
      </w:pPr>
      <w:r w:rsidRPr="00D90D33">
        <w:rPr>
          <w:lang w:eastAsia="uk-UA"/>
        </w:rPr>
        <w:drawing>
          <wp:inline distT="0" distB="0" distL="0" distR="0" wp14:anchorId="282927E8" wp14:editId="4DECAAD9">
            <wp:extent cx="5810250" cy="346546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435" t="31561" r="14888" b="14677"/>
                    <a:stretch/>
                  </pic:blipFill>
                  <pic:spPr bwMode="auto">
                    <a:xfrm>
                      <a:off x="0" y="0"/>
                      <a:ext cx="5809086" cy="3464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D33" w:rsidRPr="00D90D33" w:rsidRDefault="00D90D33">
      <w:pPr>
        <w:contextualSpacing/>
      </w:pPr>
      <w:r w:rsidRPr="00D90D33">
        <w:rPr>
          <w:lang w:eastAsia="uk-UA"/>
        </w:rPr>
        <w:drawing>
          <wp:inline distT="0" distB="0" distL="0" distR="0" wp14:anchorId="0B63302F" wp14:editId="773C3D62">
            <wp:extent cx="5905500" cy="325510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361" t="20328" r="6617" b="12003"/>
                    <a:stretch/>
                  </pic:blipFill>
                  <pic:spPr bwMode="auto">
                    <a:xfrm>
                      <a:off x="0" y="0"/>
                      <a:ext cx="5904317" cy="325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D33" w:rsidRPr="00D90D33" w:rsidRDefault="00D90D33">
      <w:pPr>
        <w:contextualSpacing/>
      </w:pPr>
      <w:r w:rsidRPr="00D90D33">
        <w:rPr>
          <w:lang w:eastAsia="uk-UA"/>
        </w:rPr>
        <w:lastRenderedPageBreak/>
        <w:drawing>
          <wp:inline distT="0" distB="0" distL="0" distR="0" wp14:anchorId="5D0BCF49" wp14:editId="291C18EF">
            <wp:extent cx="6200775" cy="37109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263" t="19793" r="15940" b="17620"/>
                    <a:stretch/>
                  </pic:blipFill>
                  <pic:spPr bwMode="auto">
                    <a:xfrm>
                      <a:off x="0" y="0"/>
                      <a:ext cx="6199533" cy="371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D33" w:rsidRPr="00D90D33" w:rsidRDefault="00D90D33">
      <w:pPr>
        <w:contextualSpacing/>
      </w:pPr>
      <w:r w:rsidRPr="00D90D33">
        <w:t>Висновок: на лабораторній роботі було розглянуто процес створення функціональної моделі</w:t>
      </w:r>
      <w:r>
        <w:t>.</w:t>
      </w:r>
      <w:bookmarkStart w:id="0" w:name="_GoBack"/>
      <w:bookmarkEnd w:id="0"/>
    </w:p>
    <w:sectPr w:rsidR="00D90D33" w:rsidRPr="00D90D33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33"/>
    <w:rsid w:val="00074C2C"/>
    <w:rsid w:val="00084B21"/>
    <w:rsid w:val="00106E2D"/>
    <w:rsid w:val="00155F13"/>
    <w:rsid w:val="00270AE1"/>
    <w:rsid w:val="00331A68"/>
    <w:rsid w:val="007453F4"/>
    <w:rsid w:val="007B2494"/>
    <w:rsid w:val="0089169B"/>
    <w:rsid w:val="00A844B5"/>
    <w:rsid w:val="00AC7CDE"/>
    <w:rsid w:val="00C37C93"/>
    <w:rsid w:val="00C447AC"/>
    <w:rsid w:val="00D90D33"/>
    <w:rsid w:val="00D96F2F"/>
    <w:rsid w:val="00DC2E65"/>
    <w:rsid w:val="00EF1519"/>
    <w:rsid w:val="00F5244F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33"/>
    <w:pPr>
      <w:ind w:firstLine="0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ind w:firstLine="567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ind w:firstLine="567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 w:firstLine="567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D90D3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9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0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33"/>
    <w:pPr>
      <w:ind w:firstLine="0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ind w:firstLine="567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ind w:firstLine="567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 w:firstLine="567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D90D3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9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0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417</Words>
  <Characters>238</Characters>
  <Application>Microsoft Office Word</Application>
  <DocSecurity>0</DocSecurity>
  <Lines>1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</cp:revision>
  <dcterms:created xsi:type="dcterms:W3CDTF">2017-03-23T16:30:00Z</dcterms:created>
  <dcterms:modified xsi:type="dcterms:W3CDTF">2017-03-23T16:36:00Z</dcterms:modified>
</cp:coreProperties>
</file>